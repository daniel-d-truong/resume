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626" w:tblpY="976"/>
        <w:tblW w:w="2339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4379"/>
      </w:tblGrid>
      <w:tr w:rsidR="005A3478" w:rsidRPr="00364A0D" w14:paraId="587D14A1" w14:textId="77777777" w:rsidTr="00FB6D61">
        <w:trPr>
          <w:trHeight w:hRule="exact" w:val="1131"/>
        </w:trPr>
        <w:tc>
          <w:tcPr>
            <w:tcW w:w="4379" w:type="dxa"/>
            <w:tcMar>
              <w:top w:w="0" w:type="dxa"/>
              <w:bottom w:w="0" w:type="dxa"/>
            </w:tcMar>
          </w:tcPr>
          <w:p w14:paraId="2309BB96" w14:textId="51F5CD2D" w:rsidR="005A3478" w:rsidRPr="00CF73AF" w:rsidRDefault="005A3478" w:rsidP="003A009E">
            <w:pPr>
              <w:pStyle w:val="Title"/>
              <w:jc w:val="left"/>
              <w:rPr>
                <w:rFonts w:ascii="Century Gothic" w:hAnsi="Century Gothic" w:cs="Kokonor"/>
                <w:b/>
                <w:bCs/>
                <w:caps w:val="0"/>
                <w:sz w:val="50"/>
                <w:szCs w:val="50"/>
              </w:rPr>
            </w:pPr>
            <w:r w:rsidRPr="00CF73AF">
              <w:rPr>
                <w:rFonts w:ascii="Century Gothic" w:hAnsi="Century Gothic" w:cs="Kokonor"/>
                <w:b/>
                <w:bCs/>
                <w:caps w:val="0"/>
                <w:sz w:val="50"/>
                <w:szCs w:val="50"/>
              </w:rPr>
              <w:t>Daniel Truong</w:t>
            </w:r>
          </w:p>
          <w:p w14:paraId="0C652004" w14:textId="77777777" w:rsidR="006F4110" w:rsidRPr="006F4110" w:rsidRDefault="006F4110" w:rsidP="00CF73AF">
            <w:pPr>
              <w:rPr>
                <w:rFonts w:ascii="Century Gothic" w:hAnsi="Century Gothic"/>
                <w:sz w:val="6"/>
                <w:szCs w:val="6"/>
              </w:rPr>
            </w:pPr>
          </w:p>
          <w:p w14:paraId="6A5979B9" w14:textId="57100349" w:rsidR="005A3478" w:rsidRPr="006B43AD" w:rsidRDefault="00CF73AF" w:rsidP="00CF73AF">
            <w:pPr>
              <w:rPr>
                <w:rFonts w:ascii="Century Gothic" w:hAnsi="Century Gothic"/>
                <w:sz w:val="16"/>
                <w:szCs w:val="16"/>
              </w:rPr>
            </w:pPr>
            <w:r w:rsidRPr="006B43AD">
              <w:rPr>
                <w:rFonts w:ascii="Century Gothic" w:hAnsi="Century Gothic"/>
                <w:sz w:val="16"/>
                <w:szCs w:val="16"/>
              </w:rPr>
              <w:t xml:space="preserve">Passionate Software Engineer </w:t>
            </w:r>
            <w:r w:rsidR="004D2135" w:rsidRPr="006B43AD">
              <w:rPr>
                <w:rFonts w:ascii="Century Gothic" w:hAnsi="Century Gothic"/>
                <w:sz w:val="16"/>
                <w:szCs w:val="16"/>
              </w:rPr>
              <w:t>with 1+ years of industry experience. Seeking full-time opportunity.</w:t>
            </w:r>
          </w:p>
          <w:p w14:paraId="059FA4AC" w14:textId="77777777" w:rsidR="005A3478" w:rsidRPr="00364A0D" w:rsidRDefault="005A3478" w:rsidP="003A009E">
            <w:pPr>
              <w:pStyle w:val="ContactInfoEmphasis"/>
              <w:contextualSpacing w:val="0"/>
              <w:rPr>
                <w:rFonts w:ascii="Corbel" w:hAnsi="Corbel" w:cs="Gurmukhi MT"/>
                <w:b w:val="0"/>
                <w:sz w:val="20"/>
                <w:szCs w:val="20"/>
              </w:rPr>
            </w:pPr>
          </w:p>
        </w:tc>
      </w:tr>
    </w:tbl>
    <w:p w14:paraId="372EA856" w14:textId="081B2DC8" w:rsidR="00364A0D" w:rsidRDefault="005A3478" w:rsidP="00096D93">
      <w:pPr>
        <w:pStyle w:val="Heading1"/>
        <w:spacing w:after="120"/>
        <w:ind w:left="-450"/>
        <w:rPr>
          <w:rFonts w:ascii="Sitka Heading" w:hAnsi="Sitka Heading"/>
          <w:caps w:val="0"/>
          <w:sz w:val="36"/>
          <w:szCs w:val="36"/>
        </w:rPr>
      </w:pPr>
      <w:r w:rsidRPr="00DC4E8F">
        <w:rPr>
          <w:rFonts w:ascii="Bodoni MT" w:hAnsi="Bodoni MT" w:cs="Open Sans"/>
          <w:b w:val="0"/>
          <w:bCs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8D3C87" wp14:editId="66E98819">
                <wp:simplePos x="0" y="0"/>
                <wp:positionH relativeFrom="column">
                  <wp:posOffset>3531140</wp:posOffset>
                </wp:positionH>
                <wp:positionV relativeFrom="paragraph">
                  <wp:posOffset>-356559</wp:posOffset>
                </wp:positionV>
                <wp:extent cx="3025681" cy="940038"/>
                <wp:effectExtent l="0" t="0" r="1016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681" cy="94003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BD573" w14:textId="77777777" w:rsidR="005A3478" w:rsidRPr="00F94606" w:rsidRDefault="005A3478" w:rsidP="005A3478">
                            <w:pPr>
                              <w:shd w:val="clear" w:color="auto" w:fill="FFFFFF" w:themeFill="background1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F94606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US Citizen</w:t>
                            </w:r>
                          </w:p>
                          <w:p w14:paraId="32B8525A" w14:textId="3DED32B0" w:rsidR="005A3478" w:rsidRPr="00F94606" w:rsidRDefault="005A3478" w:rsidP="005A3478">
                            <w:pPr>
                              <w:shd w:val="clear" w:color="auto" w:fill="FFFFFF" w:themeFill="background1"/>
                              <w:rPr>
                                <w:rFonts w:ascii="Century Gothic" w:hAnsi="Century Gothic"/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</w:pPr>
                            <w:r w:rsidRPr="00F94606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Website </w:t>
                            </w:r>
                            <w:r w:rsidR="00254F1C" w:rsidRPr="00F94606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hyperlink r:id="rId8" w:history="1">
                              <w:r w:rsidRPr="00F94606">
                                <w:rPr>
                                  <w:rStyle w:val="Hyperlink"/>
                                  <w:rFonts w:ascii="Century Gothic" w:hAnsi="Century Gothic"/>
                                  <w:b/>
                                  <w:bCs/>
                                  <w:iCs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danieltruong.net</w:t>
                              </w:r>
                            </w:hyperlink>
                          </w:p>
                          <w:p w14:paraId="70FE21D8" w14:textId="16E86F5B" w:rsidR="005A3478" w:rsidRPr="00F94606" w:rsidRDefault="00F923E2" w:rsidP="005A3478">
                            <w:pPr>
                              <w:shd w:val="clear" w:color="auto" w:fill="FFFFFF" w:themeFill="background1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</w:pPr>
                            <w:r w:rsidRPr="00F94606">
                              <w:rPr>
                                <w:rStyle w:val="Hyperlink"/>
                                <w:rFonts w:ascii="Century Gothic" w:hAnsi="Century Gothic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Email</w:t>
                            </w:r>
                            <w:r w:rsidR="00254F1C" w:rsidRPr="00F94606">
                              <w:rPr>
                                <w:rStyle w:val="Hyperlink"/>
                                <w:rFonts w:ascii="Century Gothic" w:hAnsi="Century Gothic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ab/>
                            </w:r>
                            <w:r w:rsidR="00254F1C" w:rsidRPr="00F94606">
                              <w:rPr>
                                <w:rStyle w:val="Hyperlink"/>
                                <w:rFonts w:ascii="Century Gothic" w:hAnsi="Century Gothic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ab/>
                            </w:r>
                            <w:r w:rsidR="005A3478" w:rsidRPr="00F94606">
                              <w:rPr>
                                <w:rStyle w:val="Hyperlink"/>
                                <w:rFonts w:ascii="Century Gothic" w:hAnsi="Century Gothic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ddtruong06@gmail.com</w:t>
                            </w:r>
                          </w:p>
                          <w:p w14:paraId="60655A8C" w14:textId="70BD3F43" w:rsidR="005A3478" w:rsidRPr="00F94606" w:rsidRDefault="005A3478" w:rsidP="005A3478">
                            <w:pPr>
                              <w:shd w:val="clear" w:color="auto" w:fill="FFFFFF" w:themeFill="background1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F94606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LinkedIn </w:t>
                            </w:r>
                            <w:r w:rsidR="00254F1C" w:rsidRPr="00F94606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hyperlink r:id="rId9" w:history="1">
                              <w:r w:rsidRPr="009C397E">
                                <w:rPr>
                                  <w:rStyle w:val="Hyperlink"/>
                                  <w:rFonts w:ascii="Century Gothic" w:hAnsi="Century Gothic"/>
                                  <w:b/>
                                  <w:bCs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linkedin.com/in/</w:t>
                              </w:r>
                              <w:proofErr w:type="spellStart"/>
                              <w:r w:rsidRPr="009C397E">
                                <w:rPr>
                                  <w:rStyle w:val="Hyperlink"/>
                                  <w:rFonts w:ascii="Century Gothic" w:hAnsi="Century Gothic"/>
                                  <w:b/>
                                  <w:bCs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daniel</w:t>
                              </w:r>
                              <w:proofErr w:type="spellEnd"/>
                              <w:r w:rsidRPr="009C397E">
                                <w:rPr>
                                  <w:rStyle w:val="Hyperlink"/>
                                  <w:rFonts w:ascii="Century Gothic" w:hAnsi="Century Gothic"/>
                                  <w:b/>
                                  <w:bCs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-d-</w:t>
                              </w:r>
                              <w:proofErr w:type="spellStart"/>
                              <w:r w:rsidRPr="009C397E">
                                <w:rPr>
                                  <w:rStyle w:val="Hyperlink"/>
                                  <w:rFonts w:ascii="Century Gothic" w:hAnsi="Century Gothic"/>
                                  <w:b/>
                                  <w:bCs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truong</w:t>
                              </w:r>
                              <w:proofErr w:type="spellEnd"/>
                              <w:r w:rsidRPr="00F94606">
                                <w:rPr>
                                  <w:rStyle w:val="Hyperlink"/>
                                  <w:rFonts w:ascii="Century Gothic" w:hAnsi="Century Gothic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hyperlink>
                            <w:r w:rsidRPr="00F94606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B4F8919" w14:textId="332F5FA2" w:rsidR="005A3478" w:rsidRPr="00F94606" w:rsidRDefault="005A3478" w:rsidP="005A3478">
                            <w:pPr>
                              <w:shd w:val="clear" w:color="auto" w:fill="FFFFFF" w:themeFill="background1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94606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  <w:r w:rsidRPr="00F94606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54F1C" w:rsidRPr="00F94606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 w:rsidR="00254F1C" w:rsidRPr="00F94606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hyperlink r:id="rId10" w:history="1">
                              <w:r w:rsidR="00254F1C" w:rsidRPr="00F94606">
                                <w:rPr>
                                  <w:rStyle w:val="Hyperlink"/>
                                  <w:rFonts w:ascii="Century Gothic" w:hAnsi="Century Gothic"/>
                                  <w:b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github.com/</w:t>
                              </w:r>
                              <w:proofErr w:type="spellStart"/>
                              <w:r w:rsidR="00254F1C" w:rsidRPr="00F94606">
                                <w:rPr>
                                  <w:rStyle w:val="Hyperlink"/>
                                  <w:rFonts w:ascii="Century Gothic" w:hAnsi="Century Gothic"/>
                                  <w:b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daniel</w:t>
                              </w:r>
                              <w:proofErr w:type="spellEnd"/>
                              <w:r w:rsidR="00254F1C" w:rsidRPr="00F94606">
                                <w:rPr>
                                  <w:rStyle w:val="Hyperlink"/>
                                  <w:rFonts w:ascii="Century Gothic" w:hAnsi="Century Gothic"/>
                                  <w:b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-d-</w:t>
                              </w:r>
                              <w:proofErr w:type="spellStart"/>
                              <w:r w:rsidR="00254F1C" w:rsidRPr="00F94606">
                                <w:rPr>
                                  <w:rStyle w:val="Hyperlink"/>
                                  <w:rFonts w:ascii="Century Gothic" w:hAnsi="Century Gothic"/>
                                  <w:b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truong</w:t>
                              </w:r>
                              <w:proofErr w:type="spellEnd"/>
                            </w:hyperlink>
                          </w:p>
                          <w:p w14:paraId="5CA1F02E" w14:textId="582A5393" w:rsidR="00254F1C" w:rsidRPr="00F94606" w:rsidRDefault="00254F1C" w:rsidP="00254F1C">
                            <w:pPr>
                              <w:shd w:val="clear" w:color="auto" w:fill="FFFFFF" w:themeFill="background1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94606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Devpost</w:t>
                            </w:r>
                            <w:proofErr w:type="spellEnd"/>
                            <w:r w:rsidRPr="00F94606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hyperlink r:id="rId11" w:history="1">
                              <w:r w:rsidRPr="00F94606">
                                <w:rPr>
                                  <w:rStyle w:val="Hyperlink"/>
                                  <w:rFonts w:ascii="Century Gothic" w:hAnsi="Century Gothic"/>
                                  <w:b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devpost.com/</w:t>
                              </w:r>
                              <w:proofErr w:type="spellStart"/>
                              <w:r w:rsidRPr="00F94606">
                                <w:rPr>
                                  <w:rStyle w:val="Hyperlink"/>
                                  <w:rFonts w:ascii="Century Gothic" w:hAnsi="Century Gothic"/>
                                  <w:b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daniel</w:t>
                              </w:r>
                              <w:proofErr w:type="spellEnd"/>
                              <w:r w:rsidRPr="00F94606">
                                <w:rPr>
                                  <w:rStyle w:val="Hyperlink"/>
                                  <w:rFonts w:ascii="Century Gothic" w:hAnsi="Century Gothic"/>
                                  <w:b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-d-</w:t>
                              </w:r>
                              <w:proofErr w:type="spellStart"/>
                              <w:r w:rsidRPr="00F94606">
                                <w:rPr>
                                  <w:rStyle w:val="Hyperlink"/>
                                  <w:rFonts w:ascii="Century Gothic" w:hAnsi="Century Gothic"/>
                                  <w:b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truong</w:t>
                              </w:r>
                              <w:proofErr w:type="spellEnd"/>
                            </w:hyperlink>
                          </w:p>
                          <w:p w14:paraId="5511B2EB" w14:textId="4B880DA5" w:rsidR="005A3478" w:rsidRPr="00F94606" w:rsidRDefault="005A3478" w:rsidP="005A3478">
                            <w:pPr>
                              <w:shd w:val="clear" w:color="auto" w:fill="FFFFFF" w:themeFill="background1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D3C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8.05pt;margin-top:-28.1pt;width:238.25pt;height:7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" filled="f" strokecolor="black [3213]">
                <v:textbox>
                  <w:txbxContent>
                    <w:p w14:paraId="1D7BD573" w14:textId="77777777" w:rsidR="005A3478" w:rsidRPr="00F94606" w:rsidRDefault="005A3478" w:rsidP="005A3478">
                      <w:pPr>
                        <w:shd w:val="clear" w:color="auto" w:fill="FFFFFF" w:themeFill="background1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F94606">
                        <w:rPr>
                          <w:rFonts w:ascii="Century Gothic" w:hAnsi="Century Gothic"/>
                          <w:sz w:val="18"/>
                          <w:szCs w:val="18"/>
                        </w:rPr>
                        <w:t>US Citizen</w:t>
                      </w:r>
                    </w:p>
                    <w:p w14:paraId="32B8525A" w14:textId="3DED32B0" w:rsidR="005A3478" w:rsidRPr="00F94606" w:rsidRDefault="005A3478" w:rsidP="005A3478">
                      <w:pPr>
                        <w:shd w:val="clear" w:color="auto" w:fill="FFFFFF" w:themeFill="background1"/>
                        <w:rPr>
                          <w:rFonts w:ascii="Century Gothic" w:hAnsi="Century Gothic"/>
                          <w:b/>
                          <w:bCs/>
                          <w:iCs/>
                          <w:sz w:val="18"/>
                          <w:szCs w:val="18"/>
                        </w:rPr>
                      </w:pPr>
                      <w:r w:rsidRPr="00F94606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Website </w:t>
                      </w:r>
                      <w:r w:rsidR="00254F1C" w:rsidRPr="00F94606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hyperlink r:id="rId12" w:history="1">
                        <w:r w:rsidRPr="00F94606">
                          <w:rPr>
                            <w:rStyle w:val="Hyperlink"/>
                            <w:rFonts w:ascii="Century Gothic" w:hAnsi="Century Gothic"/>
                            <w:b/>
                            <w:bCs/>
                            <w:iCs/>
                            <w:color w:val="595959" w:themeColor="text1" w:themeTint="A6"/>
                            <w:sz w:val="18"/>
                            <w:szCs w:val="18"/>
                          </w:rPr>
                          <w:t>danieltruong.net</w:t>
                        </w:r>
                      </w:hyperlink>
                    </w:p>
                    <w:p w14:paraId="70FE21D8" w14:textId="16E86F5B" w:rsidR="005A3478" w:rsidRPr="00F94606" w:rsidRDefault="00F923E2" w:rsidP="005A3478">
                      <w:pPr>
                        <w:shd w:val="clear" w:color="auto" w:fill="FFFFFF" w:themeFill="background1"/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</w:pPr>
                      <w:r w:rsidRPr="00F94606">
                        <w:rPr>
                          <w:rStyle w:val="Hyperlink"/>
                          <w:rFonts w:ascii="Century Gothic" w:hAnsi="Century Gothic"/>
                          <w:bCs/>
                          <w:color w:val="595959" w:themeColor="text1" w:themeTint="A6"/>
                          <w:sz w:val="18"/>
                          <w:szCs w:val="18"/>
                        </w:rPr>
                        <w:t>Email</w:t>
                      </w:r>
                      <w:r w:rsidR="00254F1C" w:rsidRPr="00F94606">
                        <w:rPr>
                          <w:rStyle w:val="Hyperlink"/>
                          <w:rFonts w:ascii="Century Gothic" w:hAnsi="Century Gothic"/>
                          <w:bCs/>
                          <w:color w:val="595959" w:themeColor="text1" w:themeTint="A6"/>
                          <w:sz w:val="18"/>
                          <w:szCs w:val="18"/>
                        </w:rPr>
                        <w:tab/>
                      </w:r>
                      <w:r w:rsidR="00254F1C" w:rsidRPr="00F94606">
                        <w:rPr>
                          <w:rStyle w:val="Hyperlink"/>
                          <w:rFonts w:ascii="Century Gothic" w:hAnsi="Century Gothic"/>
                          <w:bCs/>
                          <w:color w:val="595959" w:themeColor="text1" w:themeTint="A6"/>
                          <w:sz w:val="18"/>
                          <w:szCs w:val="18"/>
                        </w:rPr>
                        <w:tab/>
                      </w:r>
                      <w:r w:rsidR="005A3478" w:rsidRPr="00F94606">
                        <w:rPr>
                          <w:rStyle w:val="Hyperlink"/>
                          <w:rFonts w:ascii="Century Gothic" w:hAnsi="Century Gothic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ddtruong06@gmail.com</w:t>
                      </w:r>
                    </w:p>
                    <w:p w14:paraId="60655A8C" w14:textId="70BD3F43" w:rsidR="005A3478" w:rsidRPr="00F94606" w:rsidRDefault="005A3478" w:rsidP="005A3478">
                      <w:pPr>
                        <w:shd w:val="clear" w:color="auto" w:fill="FFFFFF" w:themeFill="background1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F94606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LinkedIn </w:t>
                      </w:r>
                      <w:r w:rsidR="00254F1C" w:rsidRPr="00F94606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hyperlink r:id="rId13" w:history="1">
                        <w:r w:rsidRPr="009C397E">
                          <w:rPr>
                            <w:rStyle w:val="Hyperlink"/>
                            <w:rFonts w:ascii="Century Gothic" w:hAnsi="Century Gothic"/>
                            <w:b/>
                            <w:bCs/>
                            <w:color w:val="595959" w:themeColor="text1" w:themeTint="A6"/>
                            <w:sz w:val="18"/>
                            <w:szCs w:val="18"/>
                          </w:rPr>
                          <w:t>linkedin.com/in/daniel-d-truong</w:t>
                        </w:r>
                        <w:r w:rsidRPr="00F94606">
                          <w:rPr>
                            <w:rStyle w:val="Hyperlink"/>
                            <w:rFonts w:ascii="Century Gothic" w:hAnsi="Century Gothic"/>
                            <w:color w:val="595959" w:themeColor="text1" w:themeTint="A6"/>
                            <w:sz w:val="18"/>
                            <w:szCs w:val="18"/>
                          </w:rPr>
                          <w:t xml:space="preserve">  </w:t>
                        </w:r>
                      </w:hyperlink>
                      <w:r w:rsidRPr="00F94606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B4F8919" w14:textId="332F5FA2" w:rsidR="005A3478" w:rsidRPr="00F94606" w:rsidRDefault="005A3478" w:rsidP="005A3478">
                      <w:pPr>
                        <w:shd w:val="clear" w:color="auto" w:fill="FFFFFF" w:themeFill="background1"/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</w:pPr>
                      <w:r w:rsidRPr="00F94606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Github </w:t>
                      </w:r>
                      <w:r w:rsidR="00254F1C" w:rsidRPr="00F94606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 w:rsidR="00254F1C" w:rsidRPr="00F94606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hyperlink r:id="rId14" w:history="1">
                        <w:r w:rsidR="00254F1C" w:rsidRPr="00F94606">
                          <w:rPr>
                            <w:rStyle w:val="Hyperlink"/>
                            <w:rFonts w:ascii="Century Gothic" w:hAnsi="Century Gothic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github.com/daniel-d-truong</w:t>
                        </w:r>
                      </w:hyperlink>
                    </w:p>
                    <w:p w14:paraId="5CA1F02E" w14:textId="582A5393" w:rsidR="00254F1C" w:rsidRPr="00F94606" w:rsidRDefault="00254F1C" w:rsidP="00254F1C">
                      <w:pPr>
                        <w:shd w:val="clear" w:color="auto" w:fill="FFFFFF" w:themeFill="background1"/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</w:pPr>
                      <w:r w:rsidRPr="00F94606">
                        <w:rPr>
                          <w:rFonts w:ascii="Century Gothic" w:hAnsi="Century Gothic"/>
                          <w:sz w:val="18"/>
                          <w:szCs w:val="18"/>
                        </w:rPr>
                        <w:t>Devpost</w:t>
                      </w:r>
                      <w:r w:rsidRPr="00F94606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hyperlink r:id="rId15" w:history="1">
                        <w:r w:rsidRPr="00F94606">
                          <w:rPr>
                            <w:rStyle w:val="Hyperlink"/>
                            <w:rFonts w:ascii="Century Gothic" w:hAnsi="Century Gothic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devpost.com/daniel-d-truong</w:t>
                        </w:r>
                      </w:hyperlink>
                    </w:p>
                    <w:p w14:paraId="5511B2EB" w14:textId="4B880DA5" w:rsidR="005A3478" w:rsidRPr="00F94606" w:rsidRDefault="005A3478" w:rsidP="005A3478">
                      <w:pPr>
                        <w:shd w:val="clear" w:color="auto" w:fill="FFFFFF" w:themeFill="background1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83104C" w14:textId="25025944" w:rsidR="00364A0D" w:rsidRDefault="00364A0D" w:rsidP="00096D93">
      <w:pPr>
        <w:pStyle w:val="Heading1"/>
        <w:spacing w:after="120"/>
        <w:ind w:left="-450"/>
        <w:rPr>
          <w:rFonts w:ascii="Sitka Heading" w:hAnsi="Sitka Heading"/>
          <w:caps w:val="0"/>
          <w:sz w:val="36"/>
          <w:szCs w:val="36"/>
        </w:rPr>
      </w:pPr>
    </w:p>
    <w:p w14:paraId="36086B36" w14:textId="77777777" w:rsidR="00CF73AF" w:rsidRDefault="00CF73AF" w:rsidP="00BF697D">
      <w:pPr>
        <w:pStyle w:val="Heading1"/>
        <w:spacing w:before="160" w:after="120"/>
        <w:ind w:left="-450"/>
        <w:rPr>
          <w:rFonts w:ascii="Century Gothic" w:hAnsi="Century Gothic"/>
          <w:caps w:val="0"/>
          <w:sz w:val="22"/>
          <w:szCs w:val="22"/>
        </w:rPr>
      </w:pPr>
    </w:p>
    <w:p w14:paraId="64B83634" w14:textId="62E5F0F7" w:rsidR="00BF697D" w:rsidRPr="009B69E5" w:rsidRDefault="00BF697D" w:rsidP="00BF697D">
      <w:pPr>
        <w:pStyle w:val="Heading1"/>
        <w:spacing w:before="160" w:after="120"/>
        <w:ind w:left="-450"/>
        <w:rPr>
          <w:rFonts w:ascii="Century Gothic" w:hAnsi="Century Gothic"/>
          <w:sz w:val="22"/>
          <w:szCs w:val="22"/>
        </w:rPr>
      </w:pPr>
      <w:r w:rsidRPr="009B69E5">
        <w:rPr>
          <w:rFonts w:ascii="Century Gothic" w:hAnsi="Century Gothic"/>
          <w:caps w:val="0"/>
          <w:sz w:val="22"/>
          <w:szCs w:val="22"/>
        </w:rPr>
        <w:t>education</w:t>
      </w:r>
    </w:p>
    <w:tbl>
      <w:tblPr>
        <w:tblStyle w:val="TableGrid"/>
        <w:tblW w:w="5402" w:type="pct"/>
        <w:tblInd w:w="-458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088"/>
      </w:tblGrid>
      <w:tr w:rsidR="00BF697D" w:rsidRPr="007F5728" w14:paraId="0522D244" w14:textId="77777777" w:rsidTr="00835C58">
        <w:trPr>
          <w:trHeight w:val="472"/>
        </w:trPr>
        <w:tc>
          <w:tcPr>
            <w:tcW w:w="10088" w:type="dxa"/>
          </w:tcPr>
          <w:p w14:paraId="0A045085" w14:textId="77777777" w:rsidR="00BF697D" w:rsidRPr="009B69E5" w:rsidRDefault="00BF697D" w:rsidP="00835C58">
            <w:pPr>
              <w:pStyle w:val="Heading2"/>
              <w:ind w:left="-450"/>
              <w:contextualSpacing w:val="0"/>
              <w:outlineLvl w:val="1"/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</w:pPr>
            <w:r w:rsidRPr="009B69E5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>University of California - San Diego (UCSD) | Expected Graduation: Jun 2022</w:t>
            </w:r>
          </w:p>
          <w:p w14:paraId="6291B9CF" w14:textId="63BBA621" w:rsidR="00BF697D" w:rsidRPr="009B69E5" w:rsidRDefault="00BF697D" w:rsidP="00835C58">
            <w:pPr>
              <w:pStyle w:val="Heading2"/>
              <w:ind w:left="-450"/>
              <w:contextualSpacing w:val="0"/>
              <w:outlineLvl w:val="1"/>
              <w:rPr>
                <w:rStyle w:val="SubtleReference"/>
                <w:rFonts w:ascii="Century Gothic" w:hAnsi="Century Gothic"/>
                <w:b/>
                <w:caps w:val="0"/>
                <w:smallCaps w:val="0"/>
                <w:sz w:val="20"/>
                <w:szCs w:val="20"/>
              </w:rPr>
            </w:pPr>
            <w:r w:rsidRPr="009B69E5">
              <w:rPr>
                <w:rFonts w:ascii="Century Gothic" w:hAnsi="Century Gothic"/>
                <w:i/>
                <w:iCs/>
                <w:caps w:val="0"/>
                <w:color w:val="595959" w:themeColor="text1" w:themeTint="A6"/>
                <w:sz w:val="20"/>
                <w:szCs w:val="20"/>
              </w:rPr>
              <w:t xml:space="preserve">Computer Science (B.S.) + Entrepreneurship Minor | </w:t>
            </w:r>
            <w:r w:rsidRPr="009B69E5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>GPA: 3.7</w:t>
            </w:r>
            <w:r w:rsidR="00D010F2" w:rsidRPr="009B69E5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>3</w:t>
            </w:r>
            <w:r w:rsidR="00271C30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 (Provost Honors)</w:t>
            </w:r>
          </w:p>
          <w:p w14:paraId="0B921C95" w14:textId="3574538A" w:rsidR="00BF697D" w:rsidRPr="006847DA" w:rsidRDefault="00BF697D" w:rsidP="00835C58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Courses</w:t>
            </w:r>
            <w:r w:rsidR="00A12223">
              <w:rPr>
                <w:rFonts w:ascii="Century Gothic" w:hAnsi="Century Gothic"/>
                <w:b/>
                <w:sz w:val="18"/>
                <w:szCs w:val="18"/>
              </w:rPr>
              <w:t xml:space="preserve"> (received A’s)</w:t>
            </w:r>
            <w:r w:rsidRPr="006847DA">
              <w:rPr>
                <w:rFonts w:ascii="Century Gothic" w:hAnsi="Century Gothic"/>
                <w:b/>
                <w:sz w:val="18"/>
                <w:szCs w:val="18"/>
              </w:rPr>
              <w:t xml:space="preserve">: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Networked Services, Recommender Systems, Database Systems Principles, Operating Systems, Software Engineering, </w:t>
            </w:r>
            <w:r w:rsidRPr="006847DA">
              <w:rPr>
                <w:rFonts w:ascii="Century Gothic" w:hAnsi="Century Gothic"/>
                <w:sz w:val="18"/>
                <w:szCs w:val="18"/>
              </w:rPr>
              <w:t>Design/Analysis of Algorithms, Product Marketing</w:t>
            </w:r>
            <w:r>
              <w:rPr>
                <w:rFonts w:ascii="Century Gothic" w:hAnsi="Century Gothic"/>
                <w:sz w:val="18"/>
                <w:szCs w:val="18"/>
              </w:rPr>
              <w:t>, Statistical Methods</w:t>
            </w:r>
          </w:p>
          <w:p w14:paraId="7F5F468F" w14:textId="78D3BE56" w:rsidR="00BF697D" w:rsidRPr="00FB35A7" w:rsidRDefault="00BF697D" w:rsidP="00835C58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Organizations</w:t>
            </w:r>
            <w:r w:rsidRPr="00FB35A7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: </w:t>
            </w:r>
            <w:r>
              <w:rPr>
                <w:rFonts w:ascii="Century Gothic" w:hAnsi="Century Gothic"/>
                <w:sz w:val="18"/>
                <w:szCs w:val="18"/>
              </w:rPr>
              <w:t>ACM</w:t>
            </w:r>
            <w:r w:rsidR="007E1A7B">
              <w:rPr>
                <w:rFonts w:ascii="Century Gothic" w:hAnsi="Century Gothic"/>
                <w:sz w:val="18"/>
                <w:szCs w:val="18"/>
              </w:rPr>
              <w:t xml:space="preserve"> (Director)</w:t>
            </w:r>
            <w:r>
              <w:rPr>
                <w:rFonts w:ascii="Century Gothic" w:hAnsi="Century Gothic"/>
                <w:sz w:val="18"/>
                <w:szCs w:val="18"/>
              </w:rPr>
              <w:t>,</w:t>
            </w:r>
            <w:r w:rsidRPr="00FB35A7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/>
                <w:sz w:val="18"/>
                <w:szCs w:val="18"/>
              </w:rPr>
              <w:t>ACM Hack</w:t>
            </w:r>
            <w:r w:rsidR="007E1A7B">
              <w:rPr>
                <w:rFonts w:ascii="Century Gothic" w:hAnsi="Century Gothic"/>
                <w:sz w:val="18"/>
                <w:szCs w:val="18"/>
              </w:rPr>
              <w:t xml:space="preserve"> (President)</w:t>
            </w:r>
            <w:r>
              <w:rPr>
                <w:rFonts w:ascii="Century Gothic" w:hAnsi="Century Gothic"/>
                <w:sz w:val="18"/>
                <w:szCs w:val="18"/>
              </w:rPr>
              <w:t xml:space="preserve">, </w:t>
            </w:r>
            <w:r w:rsidRPr="00FB35A7">
              <w:rPr>
                <w:rFonts w:ascii="Century Gothic" w:hAnsi="Century Gothic"/>
                <w:sz w:val="18"/>
                <w:szCs w:val="18"/>
              </w:rPr>
              <w:t>IEEE</w:t>
            </w:r>
            <w:r w:rsidR="007E1A7B">
              <w:rPr>
                <w:rFonts w:ascii="Century Gothic" w:hAnsi="Century Gothic"/>
                <w:sz w:val="18"/>
                <w:szCs w:val="18"/>
              </w:rPr>
              <w:t xml:space="preserve"> UCSD</w:t>
            </w:r>
            <w:r w:rsidRPr="00FB35A7">
              <w:rPr>
                <w:rFonts w:ascii="Century Gothic" w:hAnsi="Century Gothic"/>
                <w:sz w:val="18"/>
                <w:szCs w:val="18"/>
              </w:rPr>
              <w:t xml:space="preserve">,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SD Hacks, </w:t>
            </w:r>
            <w:r w:rsidRPr="00FB35A7">
              <w:rPr>
                <w:rFonts w:ascii="Century Gothic" w:hAnsi="Century Gothic"/>
                <w:sz w:val="18"/>
                <w:szCs w:val="18"/>
              </w:rPr>
              <w:t>Table Tennis Club, Triton Smash</w:t>
            </w:r>
          </w:p>
        </w:tc>
      </w:tr>
    </w:tbl>
    <w:p w14:paraId="369D9F6D" w14:textId="2392D153" w:rsidR="00D577CB" w:rsidRPr="009B69E5" w:rsidRDefault="00A408E1" w:rsidP="00D577CB">
      <w:pPr>
        <w:pStyle w:val="Heading1"/>
        <w:spacing w:before="160" w:after="120"/>
        <w:ind w:left="-450"/>
        <w:rPr>
          <w:rFonts w:ascii="Century Gothic" w:hAnsi="Century Gothic"/>
          <w:sz w:val="22"/>
          <w:szCs w:val="22"/>
        </w:rPr>
      </w:pPr>
      <w:r w:rsidRPr="009B69E5">
        <w:rPr>
          <w:rFonts w:ascii="Century Gothic" w:hAnsi="Century Gothic"/>
          <w:caps w:val="0"/>
          <w:sz w:val="22"/>
          <w:szCs w:val="22"/>
        </w:rPr>
        <w:t xml:space="preserve">work </w:t>
      </w:r>
      <w:r w:rsidR="00D577CB" w:rsidRPr="009B69E5">
        <w:rPr>
          <w:rFonts w:ascii="Century Gothic" w:hAnsi="Century Gothic"/>
          <w:caps w:val="0"/>
          <w:sz w:val="22"/>
          <w:szCs w:val="22"/>
        </w:rPr>
        <w:t>experience</w:t>
      </w:r>
      <w:r w:rsidR="00F4735C" w:rsidRPr="009B69E5">
        <w:rPr>
          <w:rFonts w:ascii="Century Gothic" w:hAnsi="Century Gothic"/>
          <w:caps w:val="0"/>
          <w:sz w:val="22"/>
          <w:szCs w:val="22"/>
        </w:rPr>
        <w:tab/>
      </w:r>
    </w:p>
    <w:tbl>
      <w:tblPr>
        <w:tblStyle w:val="TableGrid"/>
        <w:tblW w:w="5668" w:type="pct"/>
        <w:tblInd w:w="-458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584"/>
      </w:tblGrid>
      <w:tr w:rsidR="003622F9" w:rsidRPr="007F5728" w14:paraId="3FCE9949" w14:textId="77777777" w:rsidTr="00226271">
        <w:trPr>
          <w:trHeight w:val="1860"/>
        </w:trPr>
        <w:tc>
          <w:tcPr>
            <w:tcW w:w="10584" w:type="dxa"/>
          </w:tcPr>
          <w:p w14:paraId="0B5F7985" w14:textId="230995A3" w:rsidR="007C02CE" w:rsidRPr="00C86E53" w:rsidRDefault="00572CDA" w:rsidP="007C02CE">
            <w:pPr>
              <w:pStyle w:val="Heading2"/>
              <w:tabs>
                <w:tab w:val="center" w:pos="9760"/>
              </w:tabs>
              <w:ind w:left="-450" w:right="10"/>
              <w:contextualSpacing w:val="0"/>
              <w:outlineLvl w:val="1"/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</w:pPr>
            <w:hyperlink r:id="rId16" w:history="1">
              <w:r w:rsidR="007C02CE" w:rsidRPr="00DC27AB">
                <w:rPr>
                  <w:rStyle w:val="Hyperlink"/>
                  <w:rFonts w:ascii="Century Gothic" w:hAnsi="Century Gothic"/>
                  <w:caps w:val="0"/>
                  <w:sz w:val="20"/>
                  <w:szCs w:val="20"/>
                </w:rPr>
                <w:t>Hatch</w:t>
              </w:r>
            </w:hyperlink>
            <w:r w:rsidR="00E76DBF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 </w:t>
            </w:r>
            <w:r w:rsidR="007C02CE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>| SWE Intern + Kleiner Perkins Fellow</w:t>
            </w:r>
            <w:r w:rsidR="00745516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 | </w:t>
            </w:r>
            <w:r w:rsidR="00DC27AB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>Jun</w:t>
            </w:r>
            <w:r w:rsidR="00745516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 ’21 </w:t>
            </w:r>
            <w:r w:rsidR="00C86E53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>–</w:t>
            </w:r>
            <w:r w:rsidR="00745516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 Present</w:t>
            </w:r>
            <w:r w:rsidR="00C86E53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 | </w:t>
            </w:r>
            <w:r w:rsidR="00C86E53"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  <w:t xml:space="preserve">Kotlin + </w:t>
            </w:r>
            <w:r w:rsidR="00DC27AB"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  <w:t>Spark + PostgreSQL + React</w:t>
            </w:r>
            <w:r w:rsidR="00047833"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  <w:t xml:space="preserve"> + AWS</w:t>
            </w:r>
          </w:p>
          <w:p w14:paraId="31F2E6FB" w14:textId="1BEA1D16" w:rsidR="00047833" w:rsidRDefault="007C02CE" w:rsidP="000B69E4">
            <w:pPr>
              <w:pStyle w:val="ListParagraph"/>
              <w:numPr>
                <w:ilvl w:val="0"/>
                <w:numId w:val="17"/>
              </w:num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Working </w:t>
            </w:r>
            <w:r w:rsidR="00047833">
              <w:rPr>
                <w:rFonts w:ascii="Century Gothic" w:hAnsi="Century Gothic"/>
                <w:sz w:val="18"/>
                <w:szCs w:val="18"/>
              </w:rPr>
              <w:t xml:space="preserve">in </w:t>
            </w:r>
            <w:r w:rsidR="00C86E53">
              <w:rPr>
                <w:rFonts w:ascii="Century Gothic" w:hAnsi="Century Gothic"/>
                <w:b/>
                <w:bCs/>
                <w:sz w:val="18"/>
                <w:szCs w:val="18"/>
              </w:rPr>
              <w:t>Financial Product</w:t>
            </w:r>
            <w:r w:rsidR="00047833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s, </w:t>
            </w:r>
            <w:r w:rsidR="00047833">
              <w:rPr>
                <w:rFonts w:ascii="Century Gothic" w:hAnsi="Century Gothic"/>
                <w:sz w:val="18"/>
                <w:szCs w:val="18"/>
              </w:rPr>
              <w:t xml:space="preserve">team </w:t>
            </w:r>
            <w:r w:rsidR="001C3019">
              <w:rPr>
                <w:rFonts w:ascii="Century Gothic" w:hAnsi="Century Gothic"/>
                <w:sz w:val="18"/>
                <w:szCs w:val="18"/>
              </w:rPr>
              <w:t>focused on</w:t>
            </w:r>
            <w:r w:rsidR="00047833">
              <w:rPr>
                <w:rFonts w:ascii="Century Gothic" w:hAnsi="Century Gothic"/>
                <w:sz w:val="18"/>
                <w:szCs w:val="18"/>
              </w:rPr>
              <w:t xml:space="preserve"> building core functionality</w:t>
            </w:r>
            <w:r w:rsidR="001C3019">
              <w:rPr>
                <w:rFonts w:ascii="Century Gothic" w:hAnsi="Century Gothic"/>
                <w:sz w:val="18"/>
                <w:szCs w:val="18"/>
              </w:rPr>
              <w:t xml:space="preserve"> for</w:t>
            </w:r>
            <w:r w:rsidR="00047833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1C3019">
              <w:rPr>
                <w:rFonts w:ascii="Century Gothic" w:hAnsi="Century Gothic"/>
                <w:b/>
                <w:bCs/>
                <w:sz w:val="18"/>
                <w:szCs w:val="18"/>
              </w:rPr>
              <w:t>thousands of small businesses</w:t>
            </w:r>
          </w:p>
          <w:p w14:paraId="50B15351" w14:textId="29A94DB6" w:rsidR="00E25F71" w:rsidRDefault="00047833" w:rsidP="000B69E4">
            <w:pPr>
              <w:pStyle w:val="ListParagraph"/>
              <w:numPr>
                <w:ilvl w:val="0"/>
                <w:numId w:val="17"/>
              </w:num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</w:t>
            </w:r>
            <w:r w:rsidR="00C86E53">
              <w:rPr>
                <w:rFonts w:ascii="Century Gothic" w:hAnsi="Century Gothic"/>
                <w:sz w:val="18"/>
                <w:szCs w:val="18"/>
              </w:rPr>
              <w:t>mprov</w:t>
            </w:r>
            <w:r>
              <w:rPr>
                <w:rFonts w:ascii="Century Gothic" w:hAnsi="Century Gothic"/>
                <w:sz w:val="18"/>
                <w:szCs w:val="18"/>
              </w:rPr>
              <w:t>ing testing pipeline</w:t>
            </w:r>
            <w:r w:rsidR="00441811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C86E53">
              <w:rPr>
                <w:rFonts w:ascii="Century Gothic" w:hAnsi="Century Gothic"/>
                <w:sz w:val="18"/>
                <w:szCs w:val="18"/>
              </w:rPr>
              <w:t xml:space="preserve">&amp; </w:t>
            </w:r>
            <w:r w:rsidR="003A55F6">
              <w:rPr>
                <w:rFonts w:ascii="Century Gothic" w:hAnsi="Century Gothic"/>
                <w:sz w:val="18"/>
                <w:szCs w:val="18"/>
              </w:rPr>
              <w:t xml:space="preserve">integrating </w:t>
            </w:r>
            <w:r w:rsidR="004063B9">
              <w:rPr>
                <w:rFonts w:ascii="Century Gothic" w:hAnsi="Century Gothic"/>
                <w:sz w:val="18"/>
                <w:szCs w:val="18"/>
              </w:rPr>
              <w:t xml:space="preserve">w/ </w:t>
            </w:r>
            <w:r w:rsidR="003A55F6">
              <w:rPr>
                <w:rFonts w:ascii="Century Gothic" w:hAnsi="Century Gothic"/>
                <w:sz w:val="18"/>
                <w:szCs w:val="18"/>
              </w:rPr>
              <w:t xml:space="preserve">frontend to deliver </w:t>
            </w:r>
            <w:r w:rsidR="00C86E53">
              <w:rPr>
                <w:rFonts w:ascii="Century Gothic" w:hAnsi="Century Gothic"/>
                <w:sz w:val="18"/>
                <w:szCs w:val="18"/>
              </w:rPr>
              <w:t>features</w:t>
            </w:r>
            <w:r w:rsidR="000B69E4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1C3019">
              <w:rPr>
                <w:rFonts w:ascii="Century Gothic" w:hAnsi="Century Gothic"/>
                <w:sz w:val="18"/>
                <w:szCs w:val="18"/>
              </w:rPr>
              <w:t xml:space="preserve">new </w:t>
            </w:r>
            <w:hyperlink r:id="rId17" w:history="1">
              <w:r w:rsidR="001C3019" w:rsidRPr="001C3019">
                <w:rPr>
                  <w:rStyle w:val="Hyperlink"/>
                  <w:rFonts w:ascii="Century Gothic" w:hAnsi="Century Gothic"/>
                  <w:b/>
                  <w:bCs/>
                  <w:sz w:val="18"/>
                  <w:szCs w:val="18"/>
                </w:rPr>
                <w:t>Hatch Perks</w:t>
              </w:r>
            </w:hyperlink>
            <w:r w:rsidR="001C3019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</w:t>
            </w:r>
            <w:r w:rsidR="001C3019">
              <w:rPr>
                <w:rFonts w:ascii="Century Gothic" w:hAnsi="Century Gothic"/>
                <w:sz w:val="18"/>
                <w:szCs w:val="18"/>
              </w:rPr>
              <w:t>portal</w:t>
            </w:r>
          </w:p>
          <w:p w14:paraId="0EA299B3" w14:textId="77777777" w:rsidR="000A22D9" w:rsidRPr="000A22D9" w:rsidRDefault="000A22D9" w:rsidP="000A22D9">
            <w:pPr>
              <w:pStyle w:val="ListParagraph"/>
              <w:ind w:left="360"/>
              <w:rPr>
                <w:rFonts w:ascii="Century Gothic" w:hAnsi="Century Gothic"/>
                <w:sz w:val="8"/>
                <w:szCs w:val="8"/>
              </w:rPr>
            </w:pPr>
          </w:p>
          <w:p w14:paraId="4CC2EED7" w14:textId="77777777" w:rsidR="00712610" w:rsidRPr="00712610" w:rsidRDefault="00712610" w:rsidP="00712610">
            <w:pPr>
              <w:pStyle w:val="ListParagraph"/>
              <w:ind w:left="360"/>
              <w:rPr>
                <w:rFonts w:ascii="Century Gothic" w:hAnsi="Century Gothic"/>
                <w:sz w:val="2"/>
                <w:szCs w:val="2"/>
              </w:rPr>
            </w:pPr>
          </w:p>
          <w:p w14:paraId="03B41288" w14:textId="77777777" w:rsidR="009B040C" w:rsidRPr="009B040C" w:rsidRDefault="009B040C" w:rsidP="009B040C">
            <w:pPr>
              <w:pStyle w:val="ListParagraph"/>
              <w:ind w:left="360"/>
              <w:rPr>
                <w:rFonts w:ascii="Century Gothic" w:hAnsi="Century Gothic"/>
                <w:sz w:val="2"/>
                <w:szCs w:val="2"/>
              </w:rPr>
            </w:pPr>
          </w:p>
          <w:p w14:paraId="585C7FAC" w14:textId="5933D558" w:rsidR="007C02CE" w:rsidRDefault="00572CDA" w:rsidP="007C02CE">
            <w:pPr>
              <w:pStyle w:val="Heading2"/>
              <w:tabs>
                <w:tab w:val="center" w:pos="9760"/>
              </w:tabs>
              <w:ind w:left="-450" w:right="10"/>
              <w:contextualSpacing w:val="0"/>
              <w:outlineLvl w:val="1"/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</w:pPr>
            <w:hyperlink r:id="rId18" w:history="1">
              <w:r w:rsidR="00226341" w:rsidRPr="00A83881">
                <w:rPr>
                  <w:rStyle w:val="Hyperlink"/>
                  <w:rFonts w:ascii="Century Gothic" w:hAnsi="Century Gothic"/>
                  <w:caps w:val="0"/>
                  <w:sz w:val="20"/>
                  <w:szCs w:val="20"/>
                </w:rPr>
                <w:t>Microsoft</w:t>
              </w:r>
            </w:hyperlink>
            <w:r w:rsidR="00226341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 | </w:t>
            </w:r>
            <w:r w:rsidR="00DC1649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SWE </w:t>
            </w:r>
            <w:r w:rsidR="00226341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>Intern</w:t>
            </w:r>
            <w:r w:rsidR="005361EB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 (x2)</w:t>
            </w:r>
            <w:r w:rsidR="00226341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 | Apr ‘2</w:t>
            </w:r>
            <w:r w:rsidR="004E2724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>1</w:t>
            </w:r>
            <w:r w:rsidR="00226341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 – </w:t>
            </w:r>
            <w:r w:rsidR="00DC27AB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>Jun ‘21</w:t>
            </w:r>
            <w:r w:rsidR="005361EB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 / Jun ’20 – Sep ‘20 </w:t>
            </w:r>
            <w:r w:rsidR="007C02CE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| </w:t>
            </w:r>
            <w:r w:rsidR="007C02CE" w:rsidRPr="007C02CE"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  <w:t>Angular + Typescript + C# + .NET + Azure</w:t>
            </w:r>
          </w:p>
          <w:p w14:paraId="49D2E5C8" w14:textId="26270577" w:rsidR="00745516" w:rsidRPr="00745516" w:rsidRDefault="00745516" w:rsidP="00745516">
            <w:pPr>
              <w:pStyle w:val="ListParagraph"/>
              <w:numPr>
                <w:ilvl w:val="0"/>
                <w:numId w:val="17"/>
              </w:num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Worked </w:t>
            </w:r>
            <w:r w:rsidR="00A83881">
              <w:rPr>
                <w:rFonts w:ascii="Century Gothic" w:hAnsi="Century Gothic"/>
                <w:sz w:val="18"/>
                <w:szCs w:val="18"/>
              </w:rPr>
              <w:t xml:space="preserve">on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the </w:t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Incident Management System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used by </w:t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20k internal engineers daily</w:t>
            </w:r>
            <w:r w:rsidR="005361EB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</w:t>
            </w:r>
          </w:p>
          <w:p w14:paraId="5C4410FE" w14:textId="2EE80497" w:rsidR="00745516" w:rsidRPr="00D11610" w:rsidRDefault="00E25F71" w:rsidP="00745516">
            <w:pPr>
              <w:pStyle w:val="ListParagraph"/>
              <w:numPr>
                <w:ilvl w:val="0"/>
                <w:numId w:val="17"/>
              </w:num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Cs/>
                <w:sz w:val="18"/>
                <w:szCs w:val="18"/>
              </w:rPr>
              <w:t>Added</w:t>
            </w:r>
            <w:r w:rsidR="00745516">
              <w:rPr>
                <w:rFonts w:ascii="Century Gothic" w:hAnsi="Century Gothic"/>
                <w:bCs/>
                <w:sz w:val="18"/>
                <w:szCs w:val="18"/>
              </w:rPr>
              <w:t xml:space="preserve"> </w:t>
            </w:r>
            <w:r w:rsidR="00A12BE1" w:rsidRPr="00D11610">
              <w:rPr>
                <w:rFonts w:ascii="Century Gothic" w:hAnsi="Century Gothic"/>
                <w:bCs/>
                <w:sz w:val="18"/>
                <w:szCs w:val="18"/>
              </w:rPr>
              <w:t>end to end</w:t>
            </w:r>
            <w:r w:rsidR="00A12BE1">
              <w:rPr>
                <w:rFonts w:ascii="Century Gothic" w:hAnsi="Century Gothic"/>
                <w:bCs/>
                <w:sz w:val="18"/>
                <w:szCs w:val="18"/>
              </w:rPr>
              <w:t xml:space="preserve"> </w:t>
            </w:r>
            <w:r w:rsidR="00745516">
              <w:rPr>
                <w:rFonts w:ascii="Century Gothic" w:hAnsi="Century Gothic"/>
                <w:bCs/>
                <w:sz w:val="18"/>
                <w:szCs w:val="18"/>
              </w:rPr>
              <w:t xml:space="preserve">features such as </w:t>
            </w:r>
            <w:r w:rsidR="00745516" w:rsidRPr="00D11610">
              <w:rPr>
                <w:rFonts w:ascii="Century Gothic" w:hAnsi="Century Gothic"/>
                <w:b/>
                <w:sz w:val="18"/>
                <w:szCs w:val="18"/>
              </w:rPr>
              <w:t>team suggested recommendations</w:t>
            </w:r>
            <w:r w:rsidR="00745516">
              <w:rPr>
                <w:rFonts w:ascii="Century Gothic" w:hAnsi="Century Gothic"/>
                <w:bCs/>
                <w:sz w:val="18"/>
                <w:szCs w:val="18"/>
              </w:rPr>
              <w:t xml:space="preserve"> to </w:t>
            </w:r>
            <w:r w:rsidR="00745516" w:rsidRPr="00D11610">
              <w:rPr>
                <w:rFonts w:ascii="Century Gothic" w:hAnsi="Century Gothic"/>
                <w:b/>
                <w:sz w:val="18"/>
                <w:szCs w:val="18"/>
              </w:rPr>
              <w:t xml:space="preserve">reduce </w:t>
            </w:r>
            <w:r w:rsidR="004F0111" w:rsidRPr="00D11610">
              <w:rPr>
                <w:rFonts w:ascii="Century Gothic" w:hAnsi="Century Gothic"/>
                <w:b/>
                <w:sz w:val="18"/>
                <w:szCs w:val="18"/>
              </w:rPr>
              <w:t xml:space="preserve">users’ </w:t>
            </w:r>
            <w:r w:rsidR="00745516" w:rsidRPr="00D11610">
              <w:rPr>
                <w:rFonts w:ascii="Century Gothic" w:hAnsi="Century Gothic"/>
                <w:b/>
                <w:sz w:val="18"/>
                <w:szCs w:val="18"/>
              </w:rPr>
              <w:t>time to mitigation</w:t>
            </w:r>
          </w:p>
          <w:p w14:paraId="306411D5" w14:textId="4E9D4392" w:rsidR="005361EB" w:rsidRDefault="005361EB" w:rsidP="00745516">
            <w:pPr>
              <w:pStyle w:val="ListParagraph"/>
              <w:numPr>
                <w:ilvl w:val="0"/>
                <w:numId w:val="17"/>
              </w:num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Collaborated with PMs and Designers to </w:t>
            </w:r>
            <w:r w:rsidR="004E7FEE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develop, </w:t>
            </w:r>
            <w:r w:rsidRPr="004E7FEE">
              <w:rPr>
                <w:rFonts w:ascii="Century Gothic" w:hAnsi="Century Gothic"/>
                <w:b/>
                <w:bCs/>
                <w:sz w:val="18"/>
                <w:szCs w:val="18"/>
              </w:rPr>
              <w:t>optimize and improve searchability of incidents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via tagging </w:t>
            </w:r>
          </w:p>
          <w:p w14:paraId="3ACED3EA" w14:textId="5523A166" w:rsidR="005361EB" w:rsidRDefault="004E7FEE" w:rsidP="00745516">
            <w:pPr>
              <w:pStyle w:val="ListParagraph"/>
              <w:numPr>
                <w:ilvl w:val="0"/>
                <w:numId w:val="17"/>
              </w:num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Hosted design reviews and bug bashes to properly plan development and ship features with careful review</w:t>
            </w:r>
          </w:p>
          <w:p w14:paraId="52F399AD" w14:textId="77777777" w:rsidR="00E25F71" w:rsidRPr="000A22D9" w:rsidRDefault="00E25F71" w:rsidP="00E25F71">
            <w:pPr>
              <w:pStyle w:val="ListParagraph"/>
              <w:ind w:left="360"/>
              <w:rPr>
                <w:rFonts w:ascii="Century Gothic" w:hAnsi="Century Gothic"/>
                <w:sz w:val="8"/>
                <w:szCs w:val="8"/>
              </w:rPr>
            </w:pPr>
          </w:p>
          <w:p w14:paraId="6D269195" w14:textId="77777777" w:rsidR="00712610" w:rsidRPr="00712610" w:rsidRDefault="00712610" w:rsidP="00712610">
            <w:pPr>
              <w:pStyle w:val="ListParagraph"/>
              <w:ind w:left="360"/>
              <w:rPr>
                <w:rFonts w:ascii="Century Gothic" w:hAnsi="Century Gothic"/>
                <w:sz w:val="2"/>
                <w:szCs w:val="2"/>
              </w:rPr>
            </w:pPr>
          </w:p>
          <w:p w14:paraId="0C695C02" w14:textId="77777777" w:rsidR="009B040C" w:rsidRPr="009B040C" w:rsidRDefault="009B040C" w:rsidP="009B040C">
            <w:pPr>
              <w:pStyle w:val="ListParagraph"/>
              <w:ind w:left="360"/>
              <w:rPr>
                <w:rFonts w:ascii="Century Gothic" w:hAnsi="Century Gothic"/>
                <w:sz w:val="2"/>
                <w:szCs w:val="2"/>
              </w:rPr>
            </w:pPr>
          </w:p>
          <w:p w14:paraId="385EC736" w14:textId="7EB68027" w:rsidR="00226341" w:rsidRPr="007C02CE" w:rsidRDefault="00572CDA" w:rsidP="008451C2">
            <w:pPr>
              <w:pStyle w:val="Heading2"/>
              <w:tabs>
                <w:tab w:val="center" w:pos="9760"/>
              </w:tabs>
              <w:ind w:left="-450" w:right="10"/>
              <w:contextualSpacing w:val="0"/>
              <w:outlineLvl w:val="1"/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</w:pPr>
            <w:hyperlink r:id="rId19" w:history="1">
              <w:r w:rsidR="00226341" w:rsidRPr="00A83881">
                <w:rPr>
                  <w:rStyle w:val="Hyperlink"/>
                  <w:rFonts w:ascii="Century Gothic" w:hAnsi="Century Gothic"/>
                  <w:caps w:val="0"/>
                  <w:sz w:val="20"/>
                  <w:szCs w:val="20"/>
                </w:rPr>
                <w:t>Tesla</w:t>
              </w:r>
            </w:hyperlink>
            <w:r w:rsidR="00226341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 | </w:t>
            </w:r>
            <w:r w:rsidR="00DC1649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>SWE</w:t>
            </w:r>
            <w:r w:rsidR="00226341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 Intern | Jan ‘2</w:t>
            </w:r>
            <w:r w:rsidR="004E2724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>1</w:t>
            </w:r>
            <w:r w:rsidR="00226341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 – </w:t>
            </w:r>
            <w:r w:rsidR="004F4745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>Apr ‘21</w:t>
            </w:r>
            <w:r w:rsidR="004E2724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 </w:t>
            </w:r>
            <w:r w:rsidR="00226341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| </w:t>
            </w:r>
            <w:r w:rsidR="00226341" w:rsidRPr="007C02CE"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  <w:t>Golang</w:t>
            </w:r>
            <w:r w:rsidR="00DF0071" w:rsidRPr="007C02CE"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  <w:t xml:space="preserve"> + </w:t>
            </w:r>
            <w:proofErr w:type="spellStart"/>
            <w:r w:rsidR="009B040C"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  <w:t>WebSockets</w:t>
            </w:r>
            <w:proofErr w:type="spellEnd"/>
            <w:r w:rsidR="00DF0071" w:rsidRPr="007C02CE"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  <w:t xml:space="preserve"> + </w:t>
            </w:r>
            <w:r w:rsidR="00226341" w:rsidRPr="007C02CE"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  <w:t>React</w:t>
            </w:r>
            <w:r w:rsidR="0069598D" w:rsidRPr="007C02CE"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  <w:t xml:space="preserve"> + </w:t>
            </w:r>
            <w:r w:rsidR="004E2724" w:rsidRPr="007C02CE"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  <w:t>WebRTC</w:t>
            </w:r>
            <w:r w:rsidR="004F4745" w:rsidRPr="007C02CE"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  <w:t xml:space="preserve"> + </w:t>
            </w:r>
            <w:r w:rsidR="009B040C"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  <w:t>K8s</w:t>
            </w:r>
            <w:r w:rsidR="004F4745" w:rsidRPr="007C02CE"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  <w:t xml:space="preserve"> + Docker</w:t>
            </w:r>
            <w:r w:rsidR="009B040C"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  <w:t xml:space="preserve"> + C++</w:t>
            </w:r>
          </w:p>
          <w:p w14:paraId="188E1DCF" w14:textId="30D1C376" w:rsidR="004E2724" w:rsidRDefault="004F4745" w:rsidP="004E2724">
            <w:pPr>
              <w:pStyle w:val="ListParagraph"/>
              <w:numPr>
                <w:ilvl w:val="0"/>
                <w:numId w:val="17"/>
              </w:num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Worked </w:t>
            </w:r>
            <w:r w:rsidR="00E25F71">
              <w:rPr>
                <w:rFonts w:ascii="Century Gothic" w:hAnsi="Century Gothic"/>
                <w:sz w:val="18"/>
                <w:szCs w:val="18"/>
              </w:rPr>
              <w:t xml:space="preserve">in </w:t>
            </w:r>
            <w:r w:rsidR="004E2724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Mobile Robot Engineering </w:t>
            </w:r>
            <w:r w:rsidR="004E2724">
              <w:rPr>
                <w:rFonts w:ascii="Century Gothic" w:hAnsi="Century Gothic"/>
                <w:sz w:val="18"/>
                <w:szCs w:val="18"/>
              </w:rPr>
              <w:t>team</w:t>
            </w:r>
            <w:r w:rsidR="00E25F71">
              <w:rPr>
                <w:rFonts w:ascii="Century Gothic" w:hAnsi="Century Gothic"/>
                <w:sz w:val="18"/>
                <w:szCs w:val="18"/>
              </w:rPr>
              <w:t xml:space="preserve">, on </w:t>
            </w:r>
            <w:proofErr w:type="spellStart"/>
            <w:r w:rsidR="00E25F71">
              <w:rPr>
                <w:rFonts w:ascii="Century Gothic" w:hAnsi="Century Gothic"/>
                <w:sz w:val="18"/>
                <w:szCs w:val="18"/>
              </w:rPr>
              <w:t>teleops</w:t>
            </w:r>
            <w:proofErr w:type="spellEnd"/>
            <w:r w:rsidR="00E25F71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4E2724">
              <w:rPr>
                <w:rFonts w:ascii="Century Gothic" w:hAnsi="Century Gothic"/>
                <w:sz w:val="18"/>
                <w:szCs w:val="18"/>
              </w:rPr>
              <w:t xml:space="preserve">for </w:t>
            </w:r>
            <w:r w:rsidR="00745516">
              <w:rPr>
                <w:rFonts w:ascii="Century Gothic" w:hAnsi="Century Gothic"/>
                <w:sz w:val="18"/>
                <w:szCs w:val="18"/>
              </w:rPr>
              <w:t>autonomous</w:t>
            </w:r>
            <w:r w:rsidR="004E2724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745516">
              <w:rPr>
                <w:rFonts w:ascii="Century Gothic" w:hAnsi="Century Gothic"/>
                <w:sz w:val="18"/>
                <w:szCs w:val="18"/>
              </w:rPr>
              <w:t>guided vehicles</w:t>
            </w:r>
            <w:r w:rsidR="00C60048">
              <w:rPr>
                <w:rFonts w:ascii="Century Gothic" w:hAnsi="Century Gothic"/>
                <w:sz w:val="18"/>
                <w:szCs w:val="18"/>
              </w:rPr>
              <w:t xml:space="preserve"> (AGV)</w:t>
            </w:r>
          </w:p>
          <w:p w14:paraId="2C163AEC" w14:textId="4362E235" w:rsidR="004F4745" w:rsidRDefault="004F4745" w:rsidP="004E2724">
            <w:pPr>
              <w:pStyle w:val="ListParagraph"/>
              <w:numPr>
                <w:ilvl w:val="0"/>
                <w:numId w:val="17"/>
              </w:num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Solo constructed </w:t>
            </w:r>
            <w:r w:rsidR="00646966">
              <w:rPr>
                <w:rFonts w:ascii="Century Gothic" w:hAnsi="Century Gothic"/>
                <w:sz w:val="18"/>
                <w:szCs w:val="18"/>
              </w:rPr>
              <w:t xml:space="preserve">a </w:t>
            </w:r>
            <w:r w:rsidR="00646966" w:rsidRPr="005F4D27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scalable </w:t>
            </w:r>
            <w:r w:rsidRPr="005F4D27">
              <w:rPr>
                <w:rFonts w:ascii="Century Gothic" w:hAnsi="Century Gothic"/>
                <w:b/>
                <w:bCs/>
                <w:sz w:val="18"/>
                <w:szCs w:val="18"/>
              </w:rPr>
              <w:t>video communication pipeline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A23711">
              <w:rPr>
                <w:rFonts w:ascii="Century Gothic" w:hAnsi="Century Gothic"/>
                <w:sz w:val="18"/>
                <w:szCs w:val="18"/>
              </w:rPr>
              <w:t xml:space="preserve">with multiple interconnected projects </w:t>
            </w:r>
            <w:r w:rsidR="00B622CE">
              <w:rPr>
                <w:rFonts w:ascii="Century Gothic" w:hAnsi="Century Gothic"/>
                <w:sz w:val="18"/>
                <w:szCs w:val="18"/>
              </w:rPr>
              <w:t xml:space="preserve">to stream </w:t>
            </w:r>
            <w:r w:rsidR="00D53462">
              <w:rPr>
                <w:rFonts w:ascii="Century Gothic" w:hAnsi="Century Gothic"/>
                <w:sz w:val="18"/>
                <w:szCs w:val="18"/>
              </w:rPr>
              <w:t xml:space="preserve">camera feed </w:t>
            </w:r>
            <w:r w:rsidR="00646966">
              <w:rPr>
                <w:rFonts w:ascii="Century Gothic" w:hAnsi="Century Gothic"/>
                <w:sz w:val="18"/>
                <w:szCs w:val="18"/>
              </w:rPr>
              <w:t xml:space="preserve">from AGV </w:t>
            </w:r>
            <w:r w:rsidR="00D53462">
              <w:rPr>
                <w:rFonts w:ascii="Century Gothic" w:hAnsi="Century Gothic"/>
                <w:sz w:val="18"/>
                <w:szCs w:val="18"/>
              </w:rPr>
              <w:t>to the web</w:t>
            </w:r>
            <w:r w:rsidR="00B622CE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A23711">
              <w:rPr>
                <w:rFonts w:ascii="Century Gothic" w:hAnsi="Century Gothic"/>
                <w:sz w:val="18"/>
                <w:szCs w:val="18"/>
              </w:rPr>
              <w:t xml:space="preserve">with </w:t>
            </w:r>
            <w:r w:rsidR="00CC5ABF">
              <w:rPr>
                <w:rFonts w:ascii="Century Gothic" w:hAnsi="Century Gothic"/>
                <w:sz w:val="18"/>
                <w:szCs w:val="18"/>
              </w:rPr>
              <w:t xml:space="preserve">scale for </w:t>
            </w:r>
            <w:r w:rsidR="00CC5ABF" w:rsidRPr="00D11610">
              <w:rPr>
                <w:rFonts w:ascii="Century Gothic" w:hAnsi="Century Gothic"/>
                <w:b/>
                <w:bCs/>
                <w:sz w:val="18"/>
                <w:szCs w:val="18"/>
              </w:rPr>
              <w:t>100+ AGVs</w:t>
            </w:r>
            <w:r w:rsidR="00CC5ABF">
              <w:rPr>
                <w:rFonts w:ascii="Century Gothic" w:hAnsi="Century Gothic"/>
                <w:sz w:val="18"/>
                <w:szCs w:val="18"/>
              </w:rPr>
              <w:t xml:space="preserve"> in mind</w:t>
            </w:r>
          </w:p>
          <w:p w14:paraId="63CA264E" w14:textId="24C9AEF4" w:rsidR="00D53462" w:rsidRPr="00D53462" w:rsidRDefault="00D53462" w:rsidP="008F1DFA">
            <w:pPr>
              <w:pStyle w:val="ListParagraph"/>
              <w:numPr>
                <w:ilvl w:val="0"/>
                <w:numId w:val="17"/>
              </w:num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Engineered</w:t>
            </w:r>
            <w:r w:rsidR="00A23711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Golang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client </w:t>
            </w:r>
            <w:r w:rsidR="00A23711">
              <w:rPr>
                <w:rFonts w:ascii="Century Gothic" w:hAnsi="Century Gothic"/>
                <w:sz w:val="18"/>
                <w:szCs w:val="18"/>
              </w:rPr>
              <w:t xml:space="preserve">to accept camera feed &amp; stream </w:t>
            </w:r>
            <w:r w:rsidR="00C3129D">
              <w:rPr>
                <w:rFonts w:ascii="Century Gothic" w:hAnsi="Century Gothic"/>
                <w:sz w:val="18"/>
                <w:szCs w:val="18"/>
              </w:rPr>
              <w:t xml:space="preserve">via </w:t>
            </w:r>
            <w:r w:rsidR="00C3129D">
              <w:rPr>
                <w:rFonts w:ascii="Century Gothic" w:hAnsi="Century Gothic"/>
                <w:b/>
                <w:bCs/>
                <w:sz w:val="18"/>
                <w:szCs w:val="18"/>
              </w:rPr>
              <w:t>WebRTC</w:t>
            </w:r>
            <w:r w:rsidR="00A23711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, </w:t>
            </w:r>
            <w:r w:rsidR="00A23711">
              <w:rPr>
                <w:rFonts w:ascii="Century Gothic" w:hAnsi="Century Gothic"/>
                <w:sz w:val="18"/>
                <w:szCs w:val="18"/>
              </w:rPr>
              <w:t xml:space="preserve">deployed to the AGVs using </w:t>
            </w:r>
            <w:r w:rsidR="00A23711" w:rsidRPr="008D1A26">
              <w:rPr>
                <w:rFonts w:ascii="Century Gothic" w:hAnsi="Century Gothic"/>
                <w:b/>
                <w:bCs/>
                <w:sz w:val="18"/>
                <w:szCs w:val="18"/>
              </w:rPr>
              <w:t>Docker</w:t>
            </w:r>
          </w:p>
          <w:p w14:paraId="582FD3C0" w14:textId="4865B49B" w:rsidR="00E25F71" w:rsidRPr="000A22D9" w:rsidRDefault="004714CA" w:rsidP="00E25F71">
            <w:pPr>
              <w:pStyle w:val="ListParagraph"/>
              <w:ind w:left="360"/>
              <w:rPr>
                <w:rFonts w:ascii="Century Gothic" w:hAnsi="Century Gothic"/>
                <w:sz w:val="8"/>
                <w:szCs w:val="8"/>
              </w:rPr>
            </w:pPr>
            <w:r>
              <w:rPr>
                <w:rFonts w:ascii="Century Gothic" w:hAnsi="Century Gothic"/>
                <w:sz w:val="8"/>
                <w:szCs w:val="8"/>
              </w:rPr>
              <w:t xml:space="preserve">O </w:t>
            </w:r>
          </w:p>
          <w:p w14:paraId="06F7B10F" w14:textId="77777777" w:rsidR="009B040C" w:rsidRPr="009B040C" w:rsidRDefault="009B040C" w:rsidP="009B040C">
            <w:pPr>
              <w:pStyle w:val="ListParagraph"/>
              <w:ind w:left="360"/>
              <w:rPr>
                <w:rFonts w:ascii="Century Gothic" w:hAnsi="Century Gothic"/>
                <w:sz w:val="2"/>
                <w:szCs w:val="2"/>
              </w:rPr>
            </w:pPr>
          </w:p>
          <w:p w14:paraId="047275DD" w14:textId="77777777" w:rsidR="000C221D" w:rsidRPr="000C221D" w:rsidRDefault="000C221D" w:rsidP="000C221D">
            <w:pPr>
              <w:pStyle w:val="ListParagraph"/>
              <w:ind w:left="360"/>
              <w:rPr>
                <w:rFonts w:ascii="Century Gothic" w:hAnsi="Century Gothic"/>
                <w:sz w:val="4"/>
                <w:szCs w:val="4"/>
              </w:rPr>
            </w:pPr>
          </w:p>
          <w:p w14:paraId="2A606F30" w14:textId="7D659201" w:rsidR="003622F9" w:rsidRPr="007C02CE" w:rsidRDefault="00572CDA" w:rsidP="00F825DF">
            <w:pPr>
              <w:pStyle w:val="Heading2"/>
              <w:tabs>
                <w:tab w:val="center" w:pos="9760"/>
              </w:tabs>
              <w:ind w:left="-450" w:right="10"/>
              <w:contextualSpacing w:val="0"/>
              <w:outlineLvl w:val="1"/>
              <w:rPr>
                <w:rStyle w:val="SubtleReference"/>
                <w:rFonts w:ascii="Century Gothic" w:hAnsi="Century Gothic"/>
                <w:bCs/>
                <w:sz w:val="20"/>
                <w:szCs w:val="20"/>
              </w:rPr>
            </w:pPr>
            <w:hyperlink r:id="rId20" w:history="1">
              <w:r w:rsidR="00F86921" w:rsidRPr="00A83881">
                <w:rPr>
                  <w:rStyle w:val="Hyperlink"/>
                  <w:rFonts w:ascii="Century Gothic" w:hAnsi="Century Gothic"/>
                  <w:caps w:val="0"/>
                  <w:sz w:val="20"/>
                  <w:szCs w:val="20"/>
                </w:rPr>
                <w:t>Google</w:t>
              </w:r>
            </w:hyperlink>
            <w:r w:rsidR="00F86921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 | </w:t>
            </w:r>
            <w:r w:rsidR="00DC1649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>SWE (</w:t>
            </w:r>
            <w:r w:rsidR="00F86921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>Practicum</w:t>
            </w:r>
            <w:r w:rsidR="00DC1649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>)</w:t>
            </w:r>
            <w:r w:rsidR="00F86921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 Intern </w:t>
            </w:r>
            <w:r w:rsidR="00E512E9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| </w:t>
            </w:r>
            <w:r w:rsidR="00750B51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Jun </w:t>
            </w:r>
            <w:r w:rsidR="00F07F14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>‘</w:t>
            </w:r>
            <w:r w:rsidR="00DE12C2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>19</w:t>
            </w:r>
            <w:r w:rsidR="00750B51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 – Sept </w:t>
            </w:r>
            <w:r w:rsidR="00F07F14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>‘</w:t>
            </w:r>
            <w:r w:rsidR="00750B51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>19</w:t>
            </w:r>
            <w:r w:rsidR="00205286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 | </w:t>
            </w:r>
            <w:r w:rsidR="00205286" w:rsidRPr="007C02CE"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  <w:t>Java + JS + Closure</w:t>
            </w:r>
            <w:r w:rsidR="00F07F14" w:rsidRPr="007C02CE"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  <w:t xml:space="preserve"> + Proto</w:t>
            </w:r>
            <w:r w:rsidR="00AE6437" w:rsidRPr="007C02CE"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  <w:t>col</w:t>
            </w:r>
            <w:r w:rsidR="00F07F14" w:rsidRPr="007C02CE"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  <w:t xml:space="preserve"> Buffers</w:t>
            </w:r>
          </w:p>
          <w:p w14:paraId="254F695A" w14:textId="04120E97" w:rsidR="007303C1" w:rsidRPr="007303C1" w:rsidRDefault="00A735E1" w:rsidP="002B584D">
            <w:pPr>
              <w:pStyle w:val="ListParagraph"/>
              <w:numPr>
                <w:ilvl w:val="0"/>
                <w:numId w:val="17"/>
              </w:numPr>
              <w:rPr>
                <w:rFonts w:ascii="Century Gothic" w:hAnsi="Century Gothic"/>
                <w:sz w:val="18"/>
                <w:szCs w:val="18"/>
              </w:rPr>
            </w:pPr>
            <w:bookmarkStart w:id="0" w:name="OLE_LINK1"/>
            <w:bookmarkStart w:id="1" w:name="OLE_LINK2"/>
            <w:r>
              <w:rPr>
                <w:rFonts w:ascii="Century Gothic" w:hAnsi="Century Gothic"/>
                <w:sz w:val="18"/>
                <w:szCs w:val="18"/>
              </w:rPr>
              <w:t>De</w:t>
            </w:r>
            <w:r w:rsidR="00385B18">
              <w:rPr>
                <w:rFonts w:ascii="Century Gothic" w:hAnsi="Century Gothic"/>
                <w:sz w:val="18"/>
                <w:szCs w:val="18"/>
              </w:rPr>
              <w:t>livered</w:t>
            </w:r>
            <w:r w:rsidR="002A7F9E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2A7F9E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2 </w:t>
            </w:r>
            <w:r w:rsidR="00385B18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end-to-end </w:t>
            </w:r>
            <w:r w:rsidR="001B0FEB">
              <w:rPr>
                <w:rFonts w:ascii="Century Gothic" w:hAnsi="Century Gothic"/>
                <w:b/>
                <w:bCs/>
                <w:sz w:val="18"/>
                <w:szCs w:val="18"/>
              </w:rPr>
              <w:t>projects</w:t>
            </w:r>
            <w:r w:rsidR="002A7F9E">
              <w:rPr>
                <w:rFonts w:ascii="Century Gothic" w:hAnsi="Century Gothic"/>
                <w:sz w:val="18"/>
                <w:szCs w:val="18"/>
              </w:rPr>
              <w:t xml:space="preserve"> for the </w:t>
            </w:r>
            <w:r w:rsidR="002A7F9E" w:rsidRPr="00CE3D19">
              <w:rPr>
                <w:rFonts w:ascii="Century Gothic" w:hAnsi="Century Gothic"/>
                <w:b/>
                <w:bCs/>
                <w:sz w:val="18"/>
                <w:szCs w:val="18"/>
              </w:rPr>
              <w:t>Google Admin Console Enterprise</w:t>
            </w:r>
            <w:r w:rsidR="002A7F9E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team </w:t>
            </w:r>
            <w:bookmarkEnd w:id="0"/>
            <w:bookmarkEnd w:id="1"/>
            <w:r w:rsidR="008D1A26">
              <w:rPr>
                <w:rFonts w:ascii="Century Gothic" w:hAnsi="Century Gothic"/>
                <w:sz w:val="18"/>
                <w:szCs w:val="18"/>
              </w:rPr>
              <w:t xml:space="preserve">reaching </w:t>
            </w:r>
            <w:r w:rsidR="008D1A26" w:rsidRPr="001377C8">
              <w:rPr>
                <w:rFonts w:ascii="Century Gothic" w:hAnsi="Century Gothic"/>
                <w:b/>
                <w:bCs/>
                <w:sz w:val="18"/>
                <w:szCs w:val="18"/>
              </w:rPr>
              <w:t>10,000+ users</w:t>
            </w:r>
          </w:p>
          <w:p w14:paraId="720E86ED" w14:textId="5A0FCED5" w:rsidR="001136AA" w:rsidRPr="0070145C" w:rsidRDefault="0070145C" w:rsidP="001136AA">
            <w:pPr>
              <w:pStyle w:val="ListParagraph"/>
              <w:numPr>
                <w:ilvl w:val="0"/>
                <w:numId w:val="17"/>
              </w:num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Completed </w:t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over</w:t>
            </w:r>
            <w:r w:rsidR="00753090">
              <w:rPr>
                <w:rFonts w:ascii="Century Gothic" w:hAnsi="Century Gothic"/>
                <w:b/>
                <w:sz w:val="18"/>
                <w:szCs w:val="18"/>
              </w:rPr>
              <w:t xml:space="preserve"> 30 </w:t>
            </w:r>
            <w:r w:rsidR="001510B2">
              <w:rPr>
                <w:rFonts w:ascii="Century Gothic" w:hAnsi="Century Gothic"/>
                <w:b/>
                <w:sz w:val="18"/>
                <w:szCs w:val="18"/>
              </w:rPr>
              <w:t xml:space="preserve">completed </w:t>
            </w:r>
            <w:r w:rsidR="00753090">
              <w:rPr>
                <w:rFonts w:ascii="Century Gothic" w:hAnsi="Century Gothic"/>
                <w:b/>
                <w:sz w:val="18"/>
                <w:szCs w:val="18"/>
              </w:rPr>
              <w:t>code reviews</w:t>
            </w: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/>
                <w:bCs/>
                <w:sz w:val="18"/>
                <w:szCs w:val="18"/>
              </w:rPr>
              <w:t xml:space="preserve">with proper UI and </w:t>
            </w:r>
            <w:r w:rsidR="00A260E1">
              <w:rPr>
                <w:rFonts w:ascii="Century Gothic" w:hAnsi="Century Gothic"/>
                <w:bCs/>
                <w:sz w:val="18"/>
                <w:szCs w:val="18"/>
              </w:rPr>
              <w:t>J</w:t>
            </w:r>
            <w:r>
              <w:rPr>
                <w:rFonts w:ascii="Century Gothic" w:hAnsi="Century Gothic"/>
                <w:bCs/>
                <w:sz w:val="18"/>
                <w:szCs w:val="18"/>
              </w:rPr>
              <w:t>Unit testing</w:t>
            </w:r>
          </w:p>
          <w:p w14:paraId="0C0D9C85" w14:textId="3DDB423E" w:rsidR="0070145C" w:rsidRDefault="0070145C" w:rsidP="001136AA">
            <w:pPr>
              <w:pStyle w:val="ListParagraph"/>
              <w:numPr>
                <w:ilvl w:val="0"/>
                <w:numId w:val="17"/>
              </w:num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Improved administration console by providing easier internal accessibility to data metrics </w:t>
            </w:r>
          </w:p>
          <w:p w14:paraId="1F892808" w14:textId="77777777" w:rsidR="00E25F71" w:rsidRPr="000A22D9" w:rsidRDefault="00E25F71" w:rsidP="00E25F71">
            <w:pPr>
              <w:pStyle w:val="ListParagraph"/>
              <w:ind w:left="360"/>
              <w:rPr>
                <w:rFonts w:ascii="Century Gothic" w:hAnsi="Century Gothic"/>
                <w:sz w:val="8"/>
                <w:szCs w:val="8"/>
              </w:rPr>
            </w:pPr>
          </w:p>
          <w:p w14:paraId="2B1F3E9F" w14:textId="77777777" w:rsidR="00FB35A7" w:rsidRPr="000C221D" w:rsidRDefault="00FB35A7" w:rsidP="00D577CB">
            <w:pPr>
              <w:pStyle w:val="Heading2"/>
              <w:contextualSpacing w:val="0"/>
              <w:outlineLvl w:val="1"/>
              <w:rPr>
                <w:rFonts w:ascii="Century Gothic" w:hAnsi="Century Gothic"/>
                <w:caps w:val="0"/>
                <w:color w:val="595959" w:themeColor="text1" w:themeTint="A6"/>
                <w:sz w:val="4"/>
                <w:szCs w:val="4"/>
                <w:u w:val="single"/>
              </w:rPr>
            </w:pPr>
          </w:p>
          <w:p w14:paraId="42939BE6" w14:textId="24A0000A" w:rsidR="00C45205" w:rsidRPr="007C02CE" w:rsidRDefault="00572CDA" w:rsidP="00C45205">
            <w:pPr>
              <w:pStyle w:val="Heading2"/>
              <w:ind w:left="-450"/>
              <w:contextualSpacing w:val="0"/>
              <w:outlineLvl w:val="1"/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</w:pPr>
            <w:hyperlink r:id="rId21" w:history="1">
              <w:r w:rsidR="00210210" w:rsidRPr="00A83881">
                <w:rPr>
                  <w:rStyle w:val="Hyperlink"/>
                  <w:rFonts w:ascii="Century Gothic" w:hAnsi="Century Gothic"/>
                  <w:caps w:val="0"/>
                  <w:sz w:val="20"/>
                  <w:szCs w:val="20"/>
                </w:rPr>
                <w:t xml:space="preserve">UC San Diego </w:t>
              </w:r>
              <w:r w:rsidR="00BF697D" w:rsidRPr="00A83881">
                <w:rPr>
                  <w:rStyle w:val="Hyperlink"/>
                  <w:rFonts w:ascii="Century Gothic" w:hAnsi="Century Gothic"/>
                  <w:caps w:val="0"/>
                  <w:sz w:val="20"/>
                  <w:szCs w:val="20"/>
                </w:rPr>
                <w:t>– Computer Science &amp; Engineering</w:t>
              </w:r>
            </w:hyperlink>
            <w:r w:rsidR="00C45205" w:rsidRPr="007C02CE">
              <w:rPr>
                <w:rFonts w:ascii="Century Gothic" w:hAnsi="Century Gothic"/>
                <w:b w:val="0"/>
                <w:caps w:val="0"/>
                <w:color w:val="595959" w:themeColor="text1" w:themeTint="A6"/>
                <w:sz w:val="20"/>
                <w:szCs w:val="20"/>
              </w:rPr>
              <w:t>|</w:t>
            </w:r>
            <w:r w:rsidR="00210210" w:rsidRPr="007C02CE">
              <w:rPr>
                <w:rFonts w:ascii="Century Gothic" w:hAnsi="Century Gothic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 </w:t>
            </w:r>
            <w:r w:rsidR="00BF697D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>CSE Tutor</w:t>
            </w:r>
            <w:r w:rsidR="00210210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 </w:t>
            </w:r>
            <w:r w:rsidR="009F566B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| </w:t>
            </w:r>
            <w:r w:rsidR="00BF697D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>Mar</w:t>
            </w:r>
            <w:r w:rsidR="00750B51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 </w:t>
            </w:r>
            <w:r w:rsidR="00F07F14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>‘</w:t>
            </w:r>
            <w:r w:rsidR="00323BA3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>20</w:t>
            </w:r>
            <w:r w:rsidR="00C45205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 </w:t>
            </w:r>
            <w:r w:rsidR="002C0BE2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>–</w:t>
            </w:r>
            <w:r w:rsidR="00C45205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 </w:t>
            </w:r>
            <w:r w:rsidR="00BF697D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>Present</w:t>
            </w:r>
            <w:r w:rsidR="00205286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 | </w:t>
            </w:r>
            <w:r w:rsidR="00205286" w:rsidRPr="007C02CE"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  <w:t xml:space="preserve">Python + </w:t>
            </w:r>
            <w:r w:rsidR="00AB1755" w:rsidRPr="007C02CE"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  <w:t>C</w:t>
            </w:r>
            <w:r w:rsidR="00BF697D" w:rsidRPr="007C02CE"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  <w:t>++</w:t>
            </w:r>
          </w:p>
          <w:p w14:paraId="447EEA99" w14:textId="49A4A703" w:rsidR="00AB1755" w:rsidRDefault="00490C3A" w:rsidP="00DA3667">
            <w:pPr>
              <w:pStyle w:val="ListParagraph"/>
              <w:numPr>
                <w:ilvl w:val="0"/>
                <w:numId w:val="17"/>
              </w:num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Resolved </w:t>
            </w:r>
            <w:r w:rsidR="008D1A26">
              <w:rPr>
                <w:rFonts w:ascii="Century Gothic" w:hAnsi="Century Gothic"/>
                <w:b/>
                <w:sz w:val="18"/>
                <w:szCs w:val="18"/>
              </w:rPr>
              <w:t xml:space="preserve">100+ </w:t>
            </w:r>
            <w:r w:rsidRPr="007E1A7B">
              <w:rPr>
                <w:rFonts w:ascii="Century Gothic" w:hAnsi="Century Gothic"/>
                <w:b/>
                <w:bCs/>
                <w:sz w:val="18"/>
                <w:szCs w:val="18"/>
              </w:rPr>
              <w:t>tickets</w:t>
            </w:r>
            <w:r w:rsidR="007E1A7B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BF697D">
              <w:rPr>
                <w:rFonts w:ascii="Century Gothic" w:hAnsi="Century Gothic"/>
                <w:sz w:val="18"/>
                <w:szCs w:val="18"/>
              </w:rPr>
              <w:t xml:space="preserve">for the upper division course: </w:t>
            </w:r>
            <w:hyperlink r:id="rId22" w:history="1">
              <w:r w:rsidR="00BF697D" w:rsidRPr="00A83881">
                <w:rPr>
                  <w:rStyle w:val="Hyperlink"/>
                  <w:rFonts w:ascii="Century Gothic" w:hAnsi="Century Gothic"/>
                  <w:b/>
                  <w:bCs/>
                  <w:sz w:val="18"/>
                  <w:szCs w:val="18"/>
                </w:rPr>
                <w:t>Advanced Data Structures (CSE 100)</w:t>
              </w:r>
            </w:hyperlink>
          </w:p>
          <w:p w14:paraId="6DDC845B" w14:textId="4E13B150" w:rsidR="000A22D9" w:rsidRPr="000A22D9" w:rsidRDefault="00F27983" w:rsidP="000A22D9">
            <w:pPr>
              <w:pStyle w:val="ListParagraph"/>
              <w:numPr>
                <w:ilvl w:val="0"/>
                <w:numId w:val="17"/>
              </w:num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Tutored concepts </w:t>
            </w:r>
            <w:r w:rsidR="007E1A7B">
              <w:rPr>
                <w:rFonts w:ascii="Century Gothic" w:hAnsi="Century Gothic"/>
                <w:sz w:val="18"/>
                <w:szCs w:val="18"/>
              </w:rPr>
              <w:t xml:space="preserve">such as </w:t>
            </w:r>
            <w:proofErr w:type="spellStart"/>
            <w:r w:rsidR="007E1A7B">
              <w:rPr>
                <w:rFonts w:ascii="Century Gothic" w:hAnsi="Century Gothic"/>
                <w:sz w:val="18"/>
                <w:szCs w:val="18"/>
              </w:rPr>
              <w:t>KDTrees</w:t>
            </w:r>
            <w:proofErr w:type="spellEnd"/>
            <w:r w:rsidR="007E1A7B">
              <w:rPr>
                <w:rFonts w:ascii="Century Gothic" w:hAnsi="Century Gothic"/>
                <w:sz w:val="18"/>
                <w:szCs w:val="18"/>
              </w:rPr>
              <w:t xml:space="preserve">, String Search, Huffman Encoding, Graph Theory, Dijkstra’s Algorithm,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et</w:t>
            </w:r>
            <w:r w:rsidR="000A22D9">
              <w:rPr>
                <w:rFonts w:ascii="Century Gothic" w:hAnsi="Century Gothic"/>
                <w:sz w:val="18"/>
                <w:szCs w:val="18"/>
              </w:rPr>
              <w:t>c</w:t>
            </w:r>
            <w:proofErr w:type="spellEnd"/>
          </w:p>
        </w:tc>
      </w:tr>
    </w:tbl>
    <w:p w14:paraId="272D6E85" w14:textId="5EE719F0" w:rsidR="00D577CB" w:rsidRPr="009B69E5" w:rsidRDefault="00D577CB" w:rsidP="00D577CB">
      <w:pPr>
        <w:pStyle w:val="Heading1"/>
        <w:spacing w:before="160" w:after="120"/>
        <w:ind w:left="-450"/>
        <w:rPr>
          <w:rFonts w:ascii="Century Gothic" w:hAnsi="Century Gothic"/>
          <w:sz w:val="22"/>
          <w:szCs w:val="22"/>
        </w:rPr>
      </w:pPr>
      <w:r w:rsidRPr="009B69E5">
        <w:rPr>
          <w:rFonts w:ascii="Century Gothic" w:hAnsi="Century Gothic"/>
          <w:caps w:val="0"/>
          <w:sz w:val="22"/>
          <w:szCs w:val="22"/>
        </w:rPr>
        <w:t>leadership</w:t>
      </w:r>
    </w:p>
    <w:tbl>
      <w:tblPr>
        <w:tblStyle w:val="TableGrid"/>
        <w:tblW w:w="5748" w:type="pct"/>
        <w:tblInd w:w="-458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34"/>
      </w:tblGrid>
      <w:tr w:rsidR="00D577CB" w:rsidRPr="007F5728" w14:paraId="7C0770EE" w14:textId="77777777" w:rsidTr="004B509B">
        <w:trPr>
          <w:trHeight w:val="1606"/>
        </w:trPr>
        <w:tc>
          <w:tcPr>
            <w:tcW w:w="10734" w:type="dxa"/>
          </w:tcPr>
          <w:p w14:paraId="6BE16793" w14:textId="4F0AD601" w:rsidR="001A5151" w:rsidRPr="007C02CE" w:rsidRDefault="00572CDA" w:rsidP="001A5151">
            <w:pPr>
              <w:pStyle w:val="Heading2"/>
              <w:ind w:left="-450"/>
              <w:contextualSpacing w:val="0"/>
              <w:outlineLvl w:val="1"/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</w:pPr>
            <w:hyperlink r:id="rId23" w:history="1">
              <w:r w:rsidR="007338E6" w:rsidRPr="00A83881">
                <w:rPr>
                  <w:rStyle w:val="Hyperlink"/>
                  <w:rFonts w:ascii="Century Gothic" w:hAnsi="Century Gothic"/>
                  <w:caps w:val="0"/>
                  <w:sz w:val="20"/>
                  <w:szCs w:val="20"/>
                </w:rPr>
                <w:t>Platter</w:t>
              </w:r>
            </w:hyperlink>
            <w:r w:rsidR="001A5151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 </w:t>
            </w:r>
            <w:r w:rsidR="001A5151" w:rsidRPr="007C02CE">
              <w:rPr>
                <w:rFonts w:ascii="Century Gothic" w:hAnsi="Century Gothic"/>
                <w:b w:val="0"/>
                <w:caps w:val="0"/>
                <w:color w:val="595959" w:themeColor="text1" w:themeTint="A6"/>
                <w:sz w:val="20"/>
                <w:szCs w:val="20"/>
              </w:rPr>
              <w:t xml:space="preserve">| </w:t>
            </w:r>
            <w:r w:rsidR="001A5151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CTO &amp; Co-Founder </w:t>
            </w:r>
            <w:r w:rsidR="001A5151" w:rsidRPr="007C02CE">
              <w:rPr>
                <w:rFonts w:ascii="Century Gothic" w:hAnsi="Century Gothic"/>
                <w:b w:val="0"/>
                <w:caps w:val="0"/>
                <w:color w:val="595959" w:themeColor="text1" w:themeTint="A6"/>
                <w:sz w:val="20"/>
                <w:szCs w:val="20"/>
              </w:rPr>
              <w:t>|</w:t>
            </w:r>
            <w:r w:rsidR="001A5151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 </w:t>
            </w:r>
            <w:r w:rsidR="00540E69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>Jun</w:t>
            </w:r>
            <w:r w:rsidR="001A5151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 </w:t>
            </w:r>
            <w:r w:rsidR="00F07F14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>‘</w:t>
            </w:r>
            <w:r w:rsidR="001A5151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20 </w:t>
            </w:r>
            <w:r w:rsidR="00205286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>–</w:t>
            </w:r>
            <w:r w:rsidR="001A5151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 </w:t>
            </w:r>
            <w:r w:rsidR="007C02CE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>Apr ‘21</w:t>
            </w:r>
            <w:r w:rsidR="00205286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 | </w:t>
            </w:r>
            <w:r w:rsidR="00766B84" w:rsidRPr="007C02CE"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  <w:t>React Native</w:t>
            </w:r>
            <w:r w:rsidR="00205286" w:rsidRPr="007C02CE"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  <w:t xml:space="preserve"> + </w:t>
            </w:r>
            <w:r w:rsidR="002C1376" w:rsidRPr="007C02CE"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  <w:t>Express</w:t>
            </w:r>
            <w:r w:rsidR="00205286" w:rsidRPr="007C02CE"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  <w:t xml:space="preserve"> + </w:t>
            </w:r>
            <w:r w:rsidR="00766B84" w:rsidRPr="007C02CE"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  <w:t xml:space="preserve">Typescript + </w:t>
            </w:r>
            <w:r w:rsidR="00952C82" w:rsidRPr="007C02CE"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  <w:t xml:space="preserve">MongoDB </w:t>
            </w:r>
          </w:p>
          <w:p w14:paraId="1DCD2E93" w14:textId="522EDF7F" w:rsidR="001A5151" w:rsidRDefault="00A83881" w:rsidP="001A5151">
            <w:pPr>
              <w:pStyle w:val="ListParagraph"/>
              <w:numPr>
                <w:ilvl w:val="0"/>
                <w:numId w:val="17"/>
              </w:num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Led </w:t>
            </w:r>
            <w:r w:rsidR="001A5151">
              <w:rPr>
                <w:rFonts w:ascii="Century Gothic" w:hAnsi="Century Gothic"/>
                <w:sz w:val="18"/>
                <w:szCs w:val="18"/>
              </w:rPr>
              <w:t xml:space="preserve">development of </w:t>
            </w:r>
            <w:r w:rsidR="00766B84">
              <w:rPr>
                <w:rFonts w:ascii="Century Gothic" w:hAnsi="Century Gothic"/>
                <w:b/>
                <w:bCs/>
                <w:sz w:val="18"/>
                <w:szCs w:val="18"/>
              </w:rPr>
              <w:t>cross-platform</w:t>
            </w:r>
            <w:r w:rsidR="0039017B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</w:t>
            </w:r>
            <w:r w:rsidR="001A5151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mobile app </w:t>
            </w:r>
            <w:r w:rsidR="001A5151">
              <w:rPr>
                <w:rFonts w:ascii="Century Gothic" w:hAnsi="Century Gothic"/>
                <w:sz w:val="18"/>
                <w:szCs w:val="18"/>
              </w:rPr>
              <w:t>for a homecooked meals marketplace</w:t>
            </w:r>
            <w:r w:rsidR="0039017B">
              <w:rPr>
                <w:rFonts w:ascii="Century Gothic" w:hAnsi="Century Gothic"/>
                <w:sz w:val="18"/>
                <w:szCs w:val="18"/>
              </w:rPr>
              <w:t xml:space="preserve"> with team of 10</w:t>
            </w:r>
          </w:p>
          <w:p w14:paraId="34CB3954" w14:textId="505913EA" w:rsidR="00384016" w:rsidRPr="00384016" w:rsidRDefault="00766B84" w:rsidP="007338E6">
            <w:pPr>
              <w:pStyle w:val="ListParagraph"/>
              <w:numPr>
                <w:ilvl w:val="0"/>
                <w:numId w:val="17"/>
              </w:num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Engineered the product’s engineering infrastructure &amp; pipelines thro</w:t>
            </w:r>
            <w:r w:rsidR="007C02CE">
              <w:rPr>
                <w:rFonts w:ascii="Century Gothic" w:hAnsi="Century Gothic"/>
                <w:sz w:val="18"/>
                <w:szCs w:val="18"/>
              </w:rPr>
              <w:softHyphen/>
            </w:r>
            <w:r w:rsidR="007C02CE">
              <w:rPr>
                <w:rFonts w:ascii="Century Gothic" w:hAnsi="Century Gothic"/>
                <w:sz w:val="18"/>
                <w:szCs w:val="18"/>
              </w:rPr>
              <w:softHyphen/>
            </w:r>
            <w:r w:rsidR="007C02CE">
              <w:rPr>
                <w:rFonts w:ascii="Century Gothic" w:hAnsi="Century Gothic"/>
                <w:sz w:val="18"/>
                <w:szCs w:val="18"/>
              </w:rPr>
              <w:softHyphen/>
            </w:r>
            <w:r>
              <w:rPr>
                <w:rFonts w:ascii="Century Gothic" w:hAnsi="Century Gothic"/>
                <w:sz w:val="18"/>
                <w:szCs w:val="18"/>
              </w:rPr>
              <w:t xml:space="preserve">ugh </w:t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automation &amp; </w:t>
            </w:r>
            <w:r w:rsidR="00DD4215">
              <w:rPr>
                <w:rFonts w:ascii="Century Gothic" w:hAnsi="Century Gothic"/>
                <w:b/>
                <w:bCs/>
                <w:sz w:val="18"/>
                <w:szCs w:val="18"/>
              </w:rPr>
              <w:t>GitHub</w:t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Actions</w:t>
            </w:r>
          </w:p>
          <w:p w14:paraId="4E74E5C9" w14:textId="77777777" w:rsidR="007338E6" w:rsidRPr="0039017B" w:rsidRDefault="007338E6" w:rsidP="0039017B">
            <w:pPr>
              <w:rPr>
                <w:rFonts w:ascii="Century Gothic" w:hAnsi="Century Gothic"/>
                <w:sz w:val="6"/>
                <w:szCs w:val="6"/>
              </w:rPr>
            </w:pPr>
          </w:p>
          <w:p w14:paraId="08256798" w14:textId="6932E462" w:rsidR="007338E6" w:rsidRPr="007C02CE" w:rsidRDefault="00572CDA" w:rsidP="007338E6">
            <w:pPr>
              <w:pStyle w:val="Heading2"/>
              <w:ind w:left="-450"/>
              <w:contextualSpacing w:val="0"/>
              <w:outlineLvl w:val="1"/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</w:pPr>
            <w:hyperlink r:id="rId24" w:history="1">
              <w:r w:rsidR="007338E6" w:rsidRPr="00A83881">
                <w:rPr>
                  <w:rStyle w:val="Hyperlink"/>
                  <w:rFonts w:ascii="Century Gothic" w:hAnsi="Century Gothic"/>
                  <w:caps w:val="0"/>
                  <w:sz w:val="20"/>
                  <w:szCs w:val="20"/>
                </w:rPr>
                <w:t xml:space="preserve">ACM </w:t>
              </w:r>
              <w:r w:rsidR="001510B2" w:rsidRPr="00A83881">
                <w:rPr>
                  <w:rStyle w:val="Hyperlink"/>
                  <w:rFonts w:ascii="Century Gothic" w:hAnsi="Century Gothic"/>
                  <w:caps w:val="0"/>
                  <w:sz w:val="20"/>
                  <w:szCs w:val="20"/>
                </w:rPr>
                <w:t xml:space="preserve">Hack </w:t>
              </w:r>
              <w:r w:rsidR="007338E6" w:rsidRPr="00A83881">
                <w:rPr>
                  <w:rStyle w:val="Hyperlink"/>
                  <w:rFonts w:ascii="Century Gothic" w:hAnsi="Century Gothic"/>
                  <w:caps w:val="0"/>
                  <w:sz w:val="20"/>
                  <w:szCs w:val="20"/>
                </w:rPr>
                <w:t>@ UCSD</w:t>
              </w:r>
            </w:hyperlink>
            <w:r w:rsidR="007338E6" w:rsidRPr="007C02CE">
              <w:rPr>
                <w:rStyle w:val="SubtleReference"/>
                <w:rFonts w:ascii="Century Gothic" w:hAnsi="Century Gothic"/>
                <w:b/>
                <w:i/>
                <w:caps w:val="0"/>
                <w:sz w:val="20"/>
                <w:szCs w:val="20"/>
              </w:rPr>
              <w:t xml:space="preserve"> </w:t>
            </w:r>
            <w:r w:rsidR="007338E6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| </w:t>
            </w:r>
            <w:r w:rsidR="001510B2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>President &amp;</w:t>
            </w:r>
            <w:r w:rsidR="007338E6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 Co-Founder | Apr </w:t>
            </w:r>
            <w:r w:rsidR="00F07F14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>‘</w:t>
            </w:r>
            <w:r w:rsidR="007338E6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>19 – Present</w:t>
            </w:r>
            <w:r w:rsidR="001510B2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 | </w:t>
            </w:r>
            <w:r w:rsidR="001510B2" w:rsidRPr="007C02CE"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  <w:t>Full-Stack + Python</w:t>
            </w:r>
            <w:r w:rsidR="00416C0D" w:rsidRPr="007C02CE"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  <w:t xml:space="preserve"> + REST API </w:t>
            </w:r>
          </w:p>
          <w:p w14:paraId="17E2E014" w14:textId="3FDDBB74" w:rsidR="007338E6" w:rsidRDefault="007338E6" w:rsidP="007338E6">
            <w:pPr>
              <w:pStyle w:val="ListParagraph"/>
              <w:numPr>
                <w:ilvl w:val="0"/>
                <w:numId w:val="17"/>
              </w:num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Taught over 20 workshops with </w:t>
            </w:r>
            <w:r>
              <w:rPr>
                <w:rFonts w:ascii="Century Gothic" w:hAnsi="Century Gothic"/>
                <w:b/>
                <w:sz w:val="18"/>
                <w:szCs w:val="18"/>
              </w:rPr>
              <w:t>500</w:t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+ attendees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in </w:t>
            </w:r>
            <w:r w:rsidR="001510B2" w:rsidRPr="002E6661">
              <w:rPr>
                <w:rFonts w:ascii="Century Gothic" w:hAnsi="Century Gothic"/>
                <w:bCs/>
                <w:sz w:val="18"/>
                <w:szCs w:val="18"/>
              </w:rPr>
              <w:t>Full-Stack</w:t>
            </w:r>
            <w:r w:rsidR="001510B2"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  <w:r w:rsidR="001E1EF5">
              <w:rPr>
                <w:rFonts w:ascii="Century Gothic" w:hAnsi="Century Gothic"/>
                <w:bCs/>
                <w:sz w:val="18"/>
                <w:szCs w:val="18"/>
              </w:rPr>
              <w:t xml:space="preserve">and </w:t>
            </w:r>
            <w:r w:rsidR="001E1EF5" w:rsidRPr="002E6661">
              <w:rPr>
                <w:rFonts w:ascii="Century Gothic" w:hAnsi="Century Gothic"/>
                <w:sz w:val="18"/>
                <w:szCs w:val="18"/>
              </w:rPr>
              <w:t>scripting technologies</w:t>
            </w:r>
            <w:r w:rsidR="001E1EF5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</w:t>
            </w:r>
          </w:p>
          <w:p w14:paraId="311E8CAC" w14:textId="349E322C" w:rsidR="002C1376" w:rsidRPr="009B69E5" w:rsidRDefault="007338E6" w:rsidP="009B69E5">
            <w:pPr>
              <w:pStyle w:val="ListParagraph"/>
              <w:numPr>
                <w:ilvl w:val="0"/>
                <w:numId w:val="17"/>
              </w:numPr>
              <w:rPr>
                <w:rFonts w:ascii="Century Gothic" w:hAnsi="Century Gothic"/>
                <w:sz w:val="18"/>
                <w:szCs w:val="18"/>
              </w:rPr>
            </w:pPr>
            <w:r w:rsidRPr="00385B18">
              <w:rPr>
                <w:rFonts w:ascii="Century Gothic" w:hAnsi="Century Gothic"/>
                <w:sz w:val="18"/>
                <w:szCs w:val="18"/>
              </w:rPr>
              <w:t>Developed</w:t>
            </w:r>
            <w:r w:rsidR="0083543D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Pr="00385B18">
              <w:rPr>
                <w:rFonts w:ascii="Century Gothic" w:hAnsi="Century Gothic"/>
                <w:sz w:val="18"/>
                <w:szCs w:val="18"/>
              </w:rPr>
              <w:t>a</w:t>
            </w:r>
            <w:r w:rsidRPr="00385B18">
              <w:rPr>
                <w:rFonts w:ascii="Century Gothic" w:hAnsi="Century Gothic"/>
                <w:bCs/>
                <w:sz w:val="18"/>
                <w:szCs w:val="18"/>
              </w:rPr>
              <w:t xml:space="preserve"> </w:t>
            </w:r>
            <w:r w:rsidRPr="00385B18">
              <w:rPr>
                <w:rFonts w:ascii="Century Gothic" w:hAnsi="Century Gothic"/>
                <w:b/>
                <w:sz w:val="18"/>
                <w:szCs w:val="18"/>
              </w:rPr>
              <w:t xml:space="preserve">MERN stack </w:t>
            </w:r>
            <w:r w:rsidRPr="00385B18">
              <w:rPr>
                <w:rFonts w:ascii="Century Gothic" w:hAnsi="Century Gothic"/>
                <w:bCs/>
                <w:sz w:val="18"/>
                <w:szCs w:val="18"/>
              </w:rPr>
              <w:t>project</w:t>
            </w:r>
            <w:r w:rsidRPr="00385B18"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  <w:r w:rsidR="0083543D">
              <w:rPr>
                <w:rFonts w:ascii="Century Gothic" w:hAnsi="Century Gothic"/>
                <w:b/>
                <w:sz w:val="18"/>
                <w:szCs w:val="18"/>
              </w:rPr>
              <w:t xml:space="preserve">with curriculum </w:t>
            </w:r>
            <w:r w:rsidRPr="00385B18">
              <w:rPr>
                <w:rFonts w:ascii="Century Gothic" w:hAnsi="Century Gothic"/>
                <w:bCs/>
                <w:sz w:val="18"/>
                <w:szCs w:val="18"/>
              </w:rPr>
              <w:t xml:space="preserve">for </w:t>
            </w:r>
            <w:r w:rsidR="008F46C4">
              <w:rPr>
                <w:rFonts w:ascii="Century Gothic" w:hAnsi="Century Gothic"/>
                <w:bCs/>
                <w:sz w:val="18"/>
                <w:szCs w:val="18"/>
              </w:rPr>
              <w:t xml:space="preserve">over </w:t>
            </w:r>
            <w:r w:rsidR="008F46C4">
              <w:rPr>
                <w:rFonts w:ascii="Century Gothic" w:hAnsi="Century Gothic"/>
                <w:b/>
                <w:sz w:val="18"/>
                <w:szCs w:val="18"/>
              </w:rPr>
              <w:t xml:space="preserve">50 </w:t>
            </w:r>
            <w:r w:rsidRPr="00385B18">
              <w:rPr>
                <w:rFonts w:ascii="Century Gothic" w:hAnsi="Century Gothic"/>
                <w:bCs/>
                <w:sz w:val="18"/>
                <w:szCs w:val="18"/>
              </w:rPr>
              <w:t xml:space="preserve">students to build over </w:t>
            </w:r>
            <w:r w:rsidRPr="002C1376">
              <w:rPr>
                <w:rFonts w:ascii="Century Gothic" w:hAnsi="Century Gothic"/>
                <w:b/>
                <w:sz w:val="18"/>
                <w:szCs w:val="18"/>
              </w:rPr>
              <w:t>6</w:t>
            </w:r>
            <w:r w:rsidRPr="0083543D">
              <w:rPr>
                <w:rFonts w:ascii="Century Gothic" w:hAnsi="Century Gothic"/>
                <w:b/>
                <w:sz w:val="18"/>
                <w:szCs w:val="18"/>
              </w:rPr>
              <w:t>-week period</w:t>
            </w:r>
          </w:p>
        </w:tc>
      </w:tr>
    </w:tbl>
    <w:p w14:paraId="589636D2" w14:textId="79FB6EA6" w:rsidR="00931952" w:rsidRPr="009B69E5" w:rsidRDefault="00931952" w:rsidP="00931952">
      <w:pPr>
        <w:pStyle w:val="Heading1"/>
        <w:spacing w:before="160" w:after="120"/>
        <w:ind w:left="-450"/>
        <w:rPr>
          <w:rFonts w:ascii="Century Gothic" w:hAnsi="Century Gothic"/>
          <w:sz w:val="22"/>
          <w:szCs w:val="22"/>
        </w:rPr>
      </w:pPr>
      <w:r w:rsidRPr="009B69E5">
        <w:rPr>
          <w:rFonts w:ascii="Century Gothic" w:hAnsi="Century Gothic"/>
          <w:caps w:val="0"/>
          <w:sz w:val="22"/>
          <w:szCs w:val="22"/>
        </w:rPr>
        <w:t>projects</w:t>
      </w:r>
      <w:r w:rsidR="0032479F" w:rsidRPr="009B69E5">
        <w:rPr>
          <w:rFonts w:ascii="Century Gothic" w:hAnsi="Century Gothic"/>
          <w:caps w:val="0"/>
          <w:sz w:val="22"/>
          <w:szCs w:val="22"/>
        </w:rPr>
        <w:tab/>
      </w:r>
      <w:r w:rsidR="0032479F" w:rsidRPr="009B69E5">
        <w:rPr>
          <w:rFonts w:ascii="Century Gothic" w:hAnsi="Century Gothic"/>
          <w:caps w:val="0"/>
          <w:sz w:val="22"/>
          <w:szCs w:val="22"/>
        </w:rPr>
        <w:tab/>
      </w:r>
      <w:r w:rsidR="0032479F" w:rsidRPr="009B69E5">
        <w:rPr>
          <w:rFonts w:ascii="Century Gothic" w:hAnsi="Century Gothic"/>
          <w:caps w:val="0"/>
          <w:sz w:val="22"/>
          <w:szCs w:val="22"/>
        </w:rPr>
        <w:tab/>
      </w:r>
      <w:r w:rsidR="0032479F" w:rsidRPr="009B69E5">
        <w:rPr>
          <w:rFonts w:ascii="Century Gothic" w:hAnsi="Century Gothic"/>
          <w:caps w:val="0"/>
          <w:sz w:val="22"/>
          <w:szCs w:val="22"/>
        </w:rPr>
        <w:tab/>
      </w:r>
      <w:r w:rsidR="0032479F" w:rsidRPr="009B69E5">
        <w:rPr>
          <w:rFonts w:ascii="Century Gothic" w:hAnsi="Century Gothic"/>
          <w:caps w:val="0"/>
          <w:sz w:val="22"/>
          <w:szCs w:val="22"/>
        </w:rPr>
        <w:tab/>
        <w:t xml:space="preserve">    </w:t>
      </w:r>
      <w:r w:rsidR="009B1B20" w:rsidRPr="009B69E5">
        <w:rPr>
          <w:rFonts w:ascii="Century Gothic" w:hAnsi="Century Gothic"/>
          <w:caps w:val="0"/>
          <w:sz w:val="22"/>
          <w:szCs w:val="22"/>
        </w:rPr>
        <w:t xml:space="preserve">    </w:t>
      </w:r>
      <w:r w:rsidR="009B69E5">
        <w:rPr>
          <w:rFonts w:ascii="Century Gothic" w:hAnsi="Century Gothic"/>
          <w:caps w:val="0"/>
          <w:sz w:val="22"/>
          <w:szCs w:val="22"/>
        </w:rPr>
        <w:tab/>
      </w:r>
      <w:r w:rsidR="009B69E5">
        <w:rPr>
          <w:rFonts w:ascii="Century Gothic" w:hAnsi="Century Gothic"/>
          <w:caps w:val="0"/>
          <w:sz w:val="22"/>
          <w:szCs w:val="22"/>
        </w:rPr>
        <w:tab/>
      </w:r>
      <w:r w:rsidR="00254F1C">
        <w:rPr>
          <w:rFonts w:ascii="Century Gothic" w:hAnsi="Century Gothic"/>
          <w:caps w:val="0"/>
          <w:sz w:val="22"/>
          <w:szCs w:val="22"/>
        </w:rPr>
        <w:tab/>
      </w:r>
      <w:r w:rsidR="00254F1C">
        <w:rPr>
          <w:rFonts w:ascii="Century Gothic" w:hAnsi="Century Gothic"/>
          <w:caps w:val="0"/>
          <w:sz w:val="22"/>
          <w:szCs w:val="22"/>
        </w:rPr>
        <w:tab/>
      </w:r>
      <w:r w:rsidR="00254F1C">
        <w:rPr>
          <w:rFonts w:ascii="Century Gothic" w:hAnsi="Century Gothic"/>
          <w:caps w:val="0"/>
          <w:sz w:val="22"/>
          <w:szCs w:val="22"/>
        </w:rPr>
        <w:tab/>
      </w:r>
    </w:p>
    <w:tbl>
      <w:tblPr>
        <w:tblStyle w:val="TableGrid"/>
        <w:tblW w:w="5610" w:type="pct"/>
        <w:tblInd w:w="-458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476"/>
      </w:tblGrid>
      <w:tr w:rsidR="00306BF0" w:rsidRPr="007F5728" w14:paraId="023B94B1" w14:textId="77777777" w:rsidTr="00C14CF9">
        <w:trPr>
          <w:trHeight w:val="68"/>
        </w:trPr>
        <w:tc>
          <w:tcPr>
            <w:tcW w:w="10476" w:type="dxa"/>
          </w:tcPr>
          <w:p w14:paraId="2B49DC9C" w14:textId="6B311AFD" w:rsidR="00306BF0" w:rsidRPr="00B66681" w:rsidRDefault="00572CDA" w:rsidP="00306BF0">
            <w:pPr>
              <w:pStyle w:val="Heading2"/>
              <w:ind w:left="-450"/>
              <w:contextualSpacing w:val="0"/>
              <w:outlineLvl w:val="1"/>
              <w:rPr>
                <w:rFonts w:ascii="Century Gothic" w:hAnsi="Century Gothic"/>
                <w:b w:val="0"/>
                <w:bCs/>
                <w:i/>
                <w:iCs/>
                <w:color w:val="595959" w:themeColor="text1" w:themeTint="A6"/>
                <w:sz w:val="20"/>
                <w:szCs w:val="20"/>
              </w:rPr>
            </w:pPr>
            <w:hyperlink r:id="rId25" w:history="1">
              <w:r w:rsidR="00E512E9" w:rsidRPr="00A83881">
                <w:rPr>
                  <w:rStyle w:val="Hyperlink"/>
                  <w:rFonts w:ascii="Century Gothic" w:hAnsi="Century Gothic"/>
                  <w:sz w:val="20"/>
                  <w:szCs w:val="20"/>
                </w:rPr>
                <w:t>D</w:t>
              </w:r>
              <w:r w:rsidR="00E512E9" w:rsidRPr="00A83881">
                <w:rPr>
                  <w:rStyle w:val="Hyperlink"/>
                  <w:rFonts w:ascii="Century Gothic" w:hAnsi="Century Gothic"/>
                  <w:caps w:val="0"/>
                  <w:sz w:val="20"/>
                  <w:szCs w:val="20"/>
                </w:rPr>
                <w:t>on</w:t>
              </w:r>
              <w:r w:rsidR="00466A55" w:rsidRPr="00A83881">
                <w:rPr>
                  <w:rStyle w:val="Hyperlink"/>
                  <w:rFonts w:ascii="Century Gothic" w:hAnsi="Century Gothic"/>
                  <w:sz w:val="20"/>
                  <w:szCs w:val="20"/>
                </w:rPr>
                <w:t>’</w:t>
              </w:r>
              <w:r w:rsidR="00E512E9" w:rsidRPr="00A83881">
                <w:rPr>
                  <w:rStyle w:val="Hyperlink"/>
                  <w:rFonts w:ascii="Century Gothic" w:hAnsi="Century Gothic"/>
                  <w:caps w:val="0"/>
                  <w:sz w:val="20"/>
                  <w:szCs w:val="20"/>
                </w:rPr>
                <w:t>t Back Out</w:t>
              </w:r>
            </w:hyperlink>
            <w:r w:rsidR="000C72E9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 |</w:t>
            </w:r>
            <w:r w:rsidR="003A1734" w:rsidRPr="007C02CE">
              <w:rPr>
                <w:rFonts w:ascii="Century Gothic" w:hAnsi="Century Gothic"/>
                <w:b w:val="0"/>
                <w:bCs/>
                <w:color w:val="595959" w:themeColor="text1" w:themeTint="A6"/>
                <w:sz w:val="20"/>
                <w:szCs w:val="20"/>
              </w:rPr>
              <w:t>1</w:t>
            </w:r>
            <w:r w:rsidR="003A1734" w:rsidRPr="007C02CE">
              <w:rPr>
                <w:rFonts w:ascii="Century Gothic" w:hAnsi="Century Gothic"/>
                <w:b w:val="0"/>
                <w:bCs/>
                <w:caps w:val="0"/>
                <w:color w:val="595959" w:themeColor="text1" w:themeTint="A6"/>
                <w:sz w:val="20"/>
                <w:szCs w:val="20"/>
                <w:vertAlign w:val="superscript"/>
              </w:rPr>
              <w:t>st</w:t>
            </w:r>
            <w:r w:rsidR="003A1734" w:rsidRPr="007C02CE">
              <w:rPr>
                <w:rFonts w:ascii="Century Gothic" w:hAnsi="Century Gothic"/>
                <w:b w:val="0"/>
                <w:bCs/>
                <w:caps w:val="0"/>
                <w:color w:val="595959" w:themeColor="text1" w:themeTint="A6"/>
                <w:sz w:val="20"/>
                <w:szCs w:val="20"/>
              </w:rPr>
              <w:t xml:space="preserve"> </w:t>
            </w:r>
            <w:r w:rsidR="00C9453E" w:rsidRPr="007C02CE">
              <w:rPr>
                <w:rFonts w:ascii="Century Gothic" w:hAnsi="Century Gothic"/>
                <w:b w:val="0"/>
                <w:bCs/>
                <w:caps w:val="0"/>
                <w:color w:val="595959" w:themeColor="text1" w:themeTint="A6"/>
                <w:sz w:val="20"/>
                <w:szCs w:val="20"/>
              </w:rPr>
              <w:t>@</w:t>
            </w:r>
            <w:r w:rsidR="003A1734" w:rsidRPr="007C02CE">
              <w:rPr>
                <w:rFonts w:ascii="Century Gothic" w:hAnsi="Century Gothic"/>
                <w:b w:val="0"/>
                <w:bCs/>
                <w:caps w:val="0"/>
                <w:color w:val="595959" w:themeColor="text1" w:themeTint="A6"/>
                <w:sz w:val="20"/>
                <w:szCs w:val="20"/>
              </w:rPr>
              <w:t xml:space="preserve"> IEEE Projects Competition</w:t>
            </w:r>
            <w:r w:rsidR="00B66681">
              <w:rPr>
                <w:rFonts w:ascii="Century Gothic" w:hAnsi="Century Gothic"/>
                <w:b w:val="0"/>
                <w:bCs/>
                <w:caps w:val="0"/>
                <w:color w:val="595959" w:themeColor="text1" w:themeTint="A6"/>
                <w:sz w:val="20"/>
                <w:szCs w:val="20"/>
              </w:rPr>
              <w:t xml:space="preserve"> | </w:t>
            </w:r>
            <w:proofErr w:type="spellStart"/>
            <w:r w:rsidR="009B040C" w:rsidRPr="009B040C"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  <w:t>iOT</w:t>
            </w:r>
            <w:proofErr w:type="spellEnd"/>
            <w:r w:rsidR="009B040C" w:rsidRPr="009B040C"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  <w:t xml:space="preserve"> + </w:t>
            </w:r>
            <w:r w:rsidR="00B66681" w:rsidRPr="009B040C">
              <w:rPr>
                <w:rFonts w:ascii="Century Gothic" w:hAnsi="Century Gothic"/>
                <w:b w:val="0"/>
                <w:bCs/>
                <w:i/>
                <w:iCs/>
                <w:caps w:val="0"/>
                <w:color w:val="595959" w:themeColor="text1" w:themeTint="A6"/>
                <w:sz w:val="20"/>
                <w:szCs w:val="20"/>
              </w:rPr>
              <w:t>Android</w:t>
            </w:r>
            <w:r w:rsidR="00B66681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 </w:t>
            </w:r>
            <w:r w:rsidR="00B66681">
              <w:rPr>
                <w:rFonts w:ascii="Century Gothic" w:hAnsi="Century Gothic"/>
                <w:b w:val="0"/>
                <w:bCs/>
                <w:caps w:val="0"/>
                <w:color w:val="595959" w:themeColor="text1" w:themeTint="A6"/>
                <w:sz w:val="20"/>
                <w:szCs w:val="20"/>
              </w:rPr>
              <w:t xml:space="preserve">| </w:t>
            </w:r>
            <w:hyperlink r:id="rId26" w:history="1">
              <w:r w:rsidR="00B66681" w:rsidRPr="009B040C">
                <w:rPr>
                  <w:rStyle w:val="Hyperlink"/>
                  <w:rFonts w:ascii="Century Gothic" w:hAnsi="Century Gothic"/>
                  <w:b w:val="0"/>
                  <w:bCs/>
                  <w:caps w:val="0"/>
                  <w:sz w:val="18"/>
                  <w:szCs w:val="18"/>
                </w:rPr>
                <w:t>github.com/</w:t>
              </w:r>
              <w:proofErr w:type="spellStart"/>
              <w:r w:rsidR="00B66681" w:rsidRPr="009B040C">
                <w:rPr>
                  <w:rStyle w:val="Hyperlink"/>
                  <w:rFonts w:ascii="Century Gothic" w:hAnsi="Century Gothic"/>
                  <w:b w:val="0"/>
                  <w:bCs/>
                  <w:caps w:val="0"/>
                  <w:sz w:val="18"/>
                  <w:szCs w:val="18"/>
                </w:rPr>
                <w:t>daniel</w:t>
              </w:r>
              <w:proofErr w:type="spellEnd"/>
              <w:r w:rsidR="00B66681" w:rsidRPr="009B040C">
                <w:rPr>
                  <w:rStyle w:val="Hyperlink"/>
                  <w:rFonts w:ascii="Century Gothic" w:hAnsi="Century Gothic"/>
                  <w:b w:val="0"/>
                  <w:bCs/>
                  <w:caps w:val="0"/>
                  <w:sz w:val="18"/>
                  <w:szCs w:val="18"/>
                </w:rPr>
                <w:t>-d-</w:t>
              </w:r>
              <w:proofErr w:type="spellStart"/>
              <w:r w:rsidR="00B66681" w:rsidRPr="009B040C">
                <w:rPr>
                  <w:rStyle w:val="Hyperlink"/>
                  <w:rFonts w:ascii="Century Gothic" w:hAnsi="Century Gothic"/>
                  <w:b w:val="0"/>
                  <w:bCs/>
                  <w:caps w:val="0"/>
                  <w:sz w:val="18"/>
                  <w:szCs w:val="18"/>
                </w:rPr>
                <w:t>truong</w:t>
              </w:r>
              <w:proofErr w:type="spellEnd"/>
              <w:r w:rsidR="00B66681" w:rsidRPr="009B040C">
                <w:rPr>
                  <w:rStyle w:val="Hyperlink"/>
                  <w:rFonts w:ascii="Century Gothic" w:hAnsi="Century Gothic"/>
                  <w:b w:val="0"/>
                  <w:bCs/>
                  <w:caps w:val="0"/>
                  <w:sz w:val="18"/>
                  <w:szCs w:val="18"/>
                </w:rPr>
                <w:t>/don-t-back-out</w:t>
              </w:r>
            </w:hyperlink>
          </w:p>
          <w:p w14:paraId="53DA2631" w14:textId="2B9E06A3" w:rsidR="0083543D" w:rsidRPr="005E7385" w:rsidRDefault="005E7385" w:rsidP="005E7385">
            <w:pPr>
              <w:pStyle w:val="ListParagraph"/>
              <w:numPr>
                <w:ilvl w:val="0"/>
                <w:numId w:val="17"/>
              </w:num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Built</w:t>
            </w:r>
            <w:r w:rsidR="006847DA"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  <w:r w:rsidR="006847DA" w:rsidRPr="006847DA">
              <w:rPr>
                <w:rFonts w:ascii="Century Gothic" w:hAnsi="Century Gothic"/>
                <w:b/>
                <w:sz w:val="18"/>
                <w:szCs w:val="18"/>
              </w:rPr>
              <w:t>wearable slouch detector</w:t>
            </w:r>
            <w:r w:rsidR="00FE5D38"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  <w:r w:rsidR="001136AA">
              <w:rPr>
                <w:rFonts w:ascii="Century Gothic" w:hAnsi="Century Gothic"/>
                <w:bCs/>
                <w:sz w:val="18"/>
                <w:szCs w:val="18"/>
              </w:rPr>
              <w:t xml:space="preserve">connected </w:t>
            </w:r>
            <w:r w:rsidR="009B040C">
              <w:rPr>
                <w:rFonts w:ascii="Century Gothic" w:hAnsi="Century Gothic"/>
                <w:bCs/>
                <w:sz w:val="18"/>
                <w:szCs w:val="18"/>
              </w:rPr>
              <w:t xml:space="preserve">in real time </w:t>
            </w:r>
            <w:r w:rsidR="001136AA">
              <w:rPr>
                <w:rFonts w:ascii="Century Gothic" w:hAnsi="Century Gothic"/>
                <w:bCs/>
                <w:sz w:val="18"/>
                <w:szCs w:val="18"/>
              </w:rPr>
              <w:t xml:space="preserve">with </w:t>
            </w:r>
            <w:r w:rsidR="001136AA" w:rsidRPr="00767D82">
              <w:rPr>
                <w:rFonts w:ascii="Century Gothic" w:hAnsi="Century Gothic"/>
                <w:b/>
                <w:sz w:val="18"/>
                <w:szCs w:val="18"/>
              </w:rPr>
              <w:t xml:space="preserve">mobile </w:t>
            </w:r>
            <w:r>
              <w:rPr>
                <w:rFonts w:ascii="Century Gothic" w:hAnsi="Century Gothic"/>
                <w:b/>
                <w:sz w:val="18"/>
                <w:szCs w:val="18"/>
              </w:rPr>
              <w:t xml:space="preserve">Android </w:t>
            </w:r>
            <w:r w:rsidR="001136AA" w:rsidRPr="00767D82">
              <w:rPr>
                <w:rFonts w:ascii="Century Gothic" w:hAnsi="Century Gothic"/>
                <w:b/>
                <w:sz w:val="18"/>
                <w:szCs w:val="18"/>
              </w:rPr>
              <w:t>app</w:t>
            </w:r>
            <w:r w:rsidR="009B040C"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  <w:r w:rsidR="009B040C">
              <w:rPr>
                <w:rFonts w:ascii="Century Gothic" w:hAnsi="Century Gothic"/>
                <w:bCs/>
                <w:sz w:val="18"/>
                <w:szCs w:val="18"/>
              </w:rPr>
              <w:t xml:space="preserve">via Bluetooth </w:t>
            </w:r>
          </w:p>
          <w:p w14:paraId="7558F9FC" w14:textId="77777777" w:rsidR="00C9453E" w:rsidRPr="00C9453E" w:rsidRDefault="00C9453E" w:rsidP="00C9453E">
            <w:pPr>
              <w:pStyle w:val="ListParagraph"/>
              <w:ind w:left="360"/>
              <w:rPr>
                <w:rFonts w:ascii="Century Gothic" w:hAnsi="Century Gothic"/>
                <w:sz w:val="4"/>
                <w:szCs w:val="4"/>
              </w:rPr>
            </w:pPr>
          </w:p>
          <w:p w14:paraId="2826B36B" w14:textId="16DE80CF" w:rsidR="00C9453E" w:rsidRPr="00B66681" w:rsidRDefault="00572CDA" w:rsidP="00B66681">
            <w:pPr>
              <w:pStyle w:val="Heading2"/>
              <w:ind w:left="-450"/>
              <w:contextualSpacing w:val="0"/>
              <w:outlineLvl w:val="1"/>
              <w:rPr>
                <w:rStyle w:val="SubtleReference"/>
                <w:rFonts w:ascii="Century Gothic" w:hAnsi="Century Gothic"/>
                <w:b/>
                <w:bCs/>
                <w:caps w:val="0"/>
                <w:smallCaps w:val="0"/>
                <w:sz w:val="20"/>
                <w:szCs w:val="20"/>
              </w:rPr>
            </w:pPr>
            <w:hyperlink r:id="rId27" w:history="1">
              <w:r w:rsidR="00C9453E" w:rsidRPr="00A83881">
                <w:rPr>
                  <w:rStyle w:val="Hyperlink"/>
                  <w:rFonts w:ascii="Century Gothic" w:hAnsi="Century Gothic"/>
                  <w:caps w:val="0"/>
                  <w:sz w:val="20"/>
                  <w:szCs w:val="20"/>
                </w:rPr>
                <w:t>Covid Daily</w:t>
              </w:r>
            </w:hyperlink>
            <w:r w:rsidR="00C9453E" w:rsidRPr="007C02CE">
              <w:rPr>
                <w:rFonts w:ascii="Century Gothic" w:hAnsi="Century Gothic"/>
                <w:caps w:val="0"/>
                <w:color w:val="595959" w:themeColor="text1" w:themeTint="A6"/>
                <w:sz w:val="20"/>
                <w:szCs w:val="20"/>
              </w:rPr>
              <w:t xml:space="preserve"> </w:t>
            </w:r>
            <w:r w:rsidR="00C9453E" w:rsidRPr="007C02CE">
              <w:rPr>
                <w:rFonts w:ascii="Century Gothic" w:hAnsi="Century Gothic"/>
                <w:color w:val="595959" w:themeColor="text1" w:themeTint="A6"/>
                <w:sz w:val="20"/>
                <w:szCs w:val="20"/>
              </w:rPr>
              <w:t xml:space="preserve">| </w:t>
            </w:r>
            <w:r w:rsidR="00C9453E" w:rsidRPr="007C02CE">
              <w:rPr>
                <w:rFonts w:ascii="Century Gothic" w:hAnsi="Century Gothic"/>
                <w:b w:val="0"/>
                <w:bCs/>
                <w:caps w:val="0"/>
                <w:color w:val="595959" w:themeColor="text1" w:themeTint="A6"/>
                <w:sz w:val="20"/>
                <w:szCs w:val="20"/>
              </w:rPr>
              <w:t>Personal Project</w:t>
            </w:r>
            <w:r w:rsidR="00B66681">
              <w:rPr>
                <w:rFonts w:ascii="Century Gothic" w:hAnsi="Century Gothic"/>
                <w:bCs/>
                <w:caps w:val="0"/>
                <w:color w:val="595959" w:themeColor="text1" w:themeTint="A6"/>
                <w:sz w:val="20"/>
                <w:szCs w:val="20"/>
              </w:rPr>
              <w:t xml:space="preserve"> | </w:t>
            </w:r>
            <w:r w:rsidR="004B509B" w:rsidRPr="009B040C">
              <w:rPr>
                <w:rFonts w:ascii="Century Gothic" w:hAnsi="Century Gothic"/>
                <w:b w:val="0"/>
                <w:i/>
                <w:caps w:val="0"/>
                <w:color w:val="595959" w:themeColor="text1" w:themeTint="A6"/>
                <w:sz w:val="18"/>
                <w:szCs w:val="18"/>
              </w:rPr>
              <w:t>Flask + React + Typescript + Web Scraping</w:t>
            </w:r>
            <w:r w:rsidR="004B509B">
              <w:rPr>
                <w:rFonts w:ascii="Century Gothic" w:hAnsi="Century Gothic"/>
                <w:bCs/>
                <w:i/>
                <w:caps w:val="0"/>
                <w:color w:val="595959" w:themeColor="text1" w:themeTint="A6"/>
                <w:sz w:val="18"/>
                <w:szCs w:val="18"/>
              </w:rPr>
              <w:t xml:space="preserve"> |</w:t>
            </w:r>
            <w:r w:rsidR="004B509B" w:rsidRPr="004B509B">
              <w:rPr>
                <w:rFonts w:ascii="Century Gothic" w:hAnsi="Century Gothic"/>
                <w:b w:val="0"/>
                <w:i/>
                <w:color w:val="595959" w:themeColor="text1" w:themeTint="A6"/>
                <w:sz w:val="18"/>
                <w:szCs w:val="18"/>
              </w:rPr>
              <w:t xml:space="preserve"> </w:t>
            </w:r>
            <w:hyperlink r:id="rId28" w:history="1">
              <w:r w:rsidR="009B69E5">
                <w:rPr>
                  <w:rStyle w:val="Hyperlink"/>
                  <w:rFonts w:ascii="Century Gothic" w:hAnsi="Century Gothic"/>
                  <w:b w:val="0"/>
                  <w:i/>
                  <w:caps w:val="0"/>
                  <w:sz w:val="18"/>
                  <w:szCs w:val="18"/>
                </w:rPr>
                <w:t>master--</w:t>
              </w:r>
              <w:proofErr w:type="spellStart"/>
              <w:r w:rsidR="009B69E5">
                <w:rPr>
                  <w:rStyle w:val="Hyperlink"/>
                  <w:rFonts w:ascii="Century Gothic" w:hAnsi="Century Gothic"/>
                  <w:b w:val="0"/>
                  <w:i/>
                  <w:caps w:val="0"/>
                  <w:sz w:val="18"/>
                  <w:szCs w:val="18"/>
                </w:rPr>
                <w:t>coviddaily.netlify.app</w:t>
              </w:r>
              <w:proofErr w:type="spellEnd"/>
              <w:r w:rsidR="009B69E5">
                <w:rPr>
                  <w:rStyle w:val="Hyperlink"/>
                  <w:rFonts w:ascii="Century Gothic" w:hAnsi="Century Gothic"/>
                  <w:b w:val="0"/>
                  <w:i/>
                  <w:caps w:val="0"/>
                  <w:sz w:val="18"/>
                  <w:szCs w:val="18"/>
                </w:rPr>
                <w:t>/</w:t>
              </w:r>
            </w:hyperlink>
          </w:p>
          <w:p w14:paraId="5EE7EB52" w14:textId="1604E721" w:rsidR="009B040C" w:rsidRPr="00C14CF9" w:rsidRDefault="003E0C3F" w:rsidP="00C14CF9">
            <w:pPr>
              <w:pStyle w:val="ListParagraph"/>
              <w:numPr>
                <w:ilvl w:val="0"/>
                <w:numId w:val="17"/>
              </w:num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Created</w:t>
            </w:r>
            <w:r w:rsidR="007B26E1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7B26E1" w:rsidRPr="00700E48">
              <w:rPr>
                <w:rFonts w:ascii="Century Gothic" w:hAnsi="Century Gothic"/>
                <w:sz w:val="18"/>
                <w:szCs w:val="18"/>
              </w:rPr>
              <w:t>web application</w:t>
            </w:r>
            <w:r w:rsidR="007B26E1">
              <w:rPr>
                <w:rFonts w:ascii="Century Gothic" w:hAnsi="Century Gothic"/>
                <w:sz w:val="18"/>
                <w:szCs w:val="18"/>
              </w:rPr>
              <w:t xml:space="preserve"> to </w:t>
            </w:r>
            <w:r w:rsidRPr="00700E48">
              <w:rPr>
                <w:rFonts w:ascii="Century Gothic" w:hAnsi="Century Gothic"/>
                <w:b/>
                <w:bCs/>
                <w:sz w:val="18"/>
                <w:szCs w:val="18"/>
              </w:rPr>
              <w:t>view</w:t>
            </w:r>
            <w:r w:rsidR="007B26E1" w:rsidRPr="00700E48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COVID data + news by country</w:t>
            </w:r>
            <w:r w:rsidR="009B040C">
              <w:rPr>
                <w:rFonts w:ascii="Century Gothic" w:hAnsi="Century Gothic"/>
                <w:sz w:val="18"/>
                <w:szCs w:val="18"/>
              </w:rPr>
              <w:t xml:space="preserve">, with </w:t>
            </w:r>
            <w:r w:rsidR="009B040C" w:rsidRPr="00700E48">
              <w:rPr>
                <w:rFonts w:ascii="Century Gothic" w:hAnsi="Century Gothic"/>
                <w:b/>
                <w:bCs/>
                <w:sz w:val="18"/>
                <w:szCs w:val="18"/>
              </w:rPr>
              <w:t>Flask</w:t>
            </w:r>
            <w:r w:rsidR="009B040C">
              <w:rPr>
                <w:rFonts w:ascii="Century Gothic" w:hAnsi="Century Gothic"/>
                <w:sz w:val="18"/>
                <w:szCs w:val="18"/>
              </w:rPr>
              <w:t xml:space="preserve"> backend and </w:t>
            </w:r>
            <w:r w:rsidR="009B040C" w:rsidRPr="00700E48">
              <w:rPr>
                <w:rFonts w:ascii="Century Gothic" w:hAnsi="Century Gothic"/>
                <w:b/>
                <w:bCs/>
                <w:sz w:val="18"/>
                <w:szCs w:val="18"/>
              </w:rPr>
              <w:t>React</w:t>
            </w:r>
            <w:r w:rsidR="009B040C">
              <w:rPr>
                <w:rFonts w:ascii="Century Gothic" w:hAnsi="Century Gothic"/>
                <w:sz w:val="18"/>
                <w:szCs w:val="18"/>
              </w:rPr>
              <w:t xml:space="preserve"> fronten</w:t>
            </w:r>
            <w:r w:rsidR="00E25F71">
              <w:rPr>
                <w:rFonts w:ascii="Century Gothic" w:hAnsi="Century Gothic"/>
                <w:sz w:val="18"/>
                <w:szCs w:val="18"/>
              </w:rPr>
              <w:t>d</w:t>
            </w:r>
          </w:p>
        </w:tc>
      </w:tr>
    </w:tbl>
    <w:p w14:paraId="4F82021E" w14:textId="7E85238F" w:rsidR="009B040C" w:rsidRPr="009B69E5" w:rsidRDefault="009B040C" w:rsidP="009B040C">
      <w:pPr>
        <w:pStyle w:val="Heading1"/>
        <w:spacing w:before="160" w:after="120"/>
        <w:ind w:left="-45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caps w:val="0"/>
          <w:sz w:val="22"/>
          <w:szCs w:val="22"/>
        </w:rPr>
        <w:t>skills</w:t>
      </w:r>
      <w:r w:rsidRPr="009B69E5">
        <w:rPr>
          <w:rFonts w:ascii="Century Gothic" w:hAnsi="Century Gothic"/>
          <w:caps w:val="0"/>
          <w:sz w:val="22"/>
          <w:szCs w:val="22"/>
        </w:rPr>
        <w:tab/>
      </w:r>
      <w:r w:rsidRPr="009B69E5">
        <w:rPr>
          <w:rFonts w:ascii="Century Gothic" w:hAnsi="Century Gothic"/>
          <w:caps w:val="0"/>
          <w:sz w:val="22"/>
          <w:szCs w:val="22"/>
        </w:rPr>
        <w:tab/>
      </w:r>
      <w:r w:rsidRPr="009B69E5">
        <w:rPr>
          <w:rFonts w:ascii="Century Gothic" w:hAnsi="Century Gothic"/>
          <w:caps w:val="0"/>
          <w:sz w:val="22"/>
          <w:szCs w:val="22"/>
        </w:rPr>
        <w:tab/>
      </w:r>
      <w:r w:rsidRPr="009B69E5">
        <w:rPr>
          <w:rFonts w:ascii="Century Gothic" w:hAnsi="Century Gothic"/>
          <w:caps w:val="0"/>
          <w:sz w:val="22"/>
          <w:szCs w:val="22"/>
        </w:rPr>
        <w:tab/>
      </w:r>
      <w:r w:rsidRPr="009B69E5">
        <w:rPr>
          <w:rFonts w:ascii="Century Gothic" w:hAnsi="Century Gothic"/>
          <w:caps w:val="0"/>
          <w:sz w:val="22"/>
          <w:szCs w:val="22"/>
        </w:rPr>
        <w:tab/>
        <w:t xml:space="preserve">        </w:t>
      </w:r>
      <w:r>
        <w:rPr>
          <w:rFonts w:ascii="Century Gothic" w:hAnsi="Century Gothic"/>
          <w:caps w:val="0"/>
          <w:sz w:val="22"/>
          <w:szCs w:val="22"/>
        </w:rPr>
        <w:tab/>
      </w:r>
      <w:r>
        <w:rPr>
          <w:rFonts w:ascii="Century Gothic" w:hAnsi="Century Gothic"/>
          <w:caps w:val="0"/>
          <w:sz w:val="22"/>
          <w:szCs w:val="22"/>
        </w:rPr>
        <w:tab/>
      </w:r>
      <w:r>
        <w:rPr>
          <w:rFonts w:ascii="Century Gothic" w:hAnsi="Century Gothic"/>
          <w:caps w:val="0"/>
          <w:sz w:val="22"/>
          <w:szCs w:val="22"/>
        </w:rPr>
        <w:tab/>
      </w:r>
      <w:r>
        <w:rPr>
          <w:rFonts w:ascii="Century Gothic" w:hAnsi="Century Gothic"/>
          <w:caps w:val="0"/>
          <w:sz w:val="22"/>
          <w:szCs w:val="22"/>
        </w:rPr>
        <w:tab/>
      </w:r>
      <w:r>
        <w:rPr>
          <w:rFonts w:ascii="Century Gothic" w:hAnsi="Century Gothic"/>
          <w:caps w:val="0"/>
          <w:sz w:val="22"/>
          <w:szCs w:val="22"/>
        </w:rPr>
        <w:tab/>
      </w:r>
    </w:p>
    <w:tbl>
      <w:tblPr>
        <w:tblStyle w:val="TableGrid"/>
        <w:tblW w:w="5610" w:type="pct"/>
        <w:tblInd w:w="-458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476"/>
      </w:tblGrid>
      <w:tr w:rsidR="009B040C" w:rsidRPr="007F5728" w14:paraId="26413E52" w14:textId="77777777" w:rsidTr="00CF73AF">
        <w:trPr>
          <w:trHeight w:val="93"/>
        </w:trPr>
        <w:tc>
          <w:tcPr>
            <w:tcW w:w="10477" w:type="dxa"/>
          </w:tcPr>
          <w:p w14:paraId="5F60F433" w14:textId="3ABF19B8" w:rsidR="009B040C" w:rsidRPr="00E20D5D" w:rsidRDefault="009B040C" w:rsidP="009B040C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Languages: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Golang, </w:t>
            </w:r>
            <w:r w:rsidR="00DC27AB">
              <w:rPr>
                <w:rFonts w:ascii="Century Gothic" w:hAnsi="Century Gothic"/>
                <w:sz w:val="18"/>
                <w:szCs w:val="18"/>
              </w:rPr>
              <w:t xml:space="preserve">Kotlin,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Typescript,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Javascript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, Python, Java, C++, C#, SQL, HTML/CSS</w:t>
            </w:r>
          </w:p>
          <w:p w14:paraId="1AE2FD60" w14:textId="29E3E88C" w:rsidR="00CF73AF" w:rsidRPr="00E20D5D" w:rsidRDefault="009B040C" w:rsidP="009B040C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Frameworks/Libraries: 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React.js, Express.js, React Native, Flask, Angular,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jUnit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PyTest</w:t>
            </w:r>
            <w:proofErr w:type="spellEnd"/>
            <w:r w:rsidR="00C137E4">
              <w:rPr>
                <w:rFonts w:ascii="Century Gothic" w:hAnsi="Century Gothic"/>
                <w:sz w:val="18"/>
                <w:szCs w:val="18"/>
              </w:rPr>
              <w:t xml:space="preserve">, </w:t>
            </w:r>
            <w:r w:rsidR="000A22D9">
              <w:rPr>
                <w:rFonts w:ascii="Century Gothic" w:hAnsi="Century Gothic"/>
                <w:sz w:val="18"/>
                <w:szCs w:val="18"/>
              </w:rPr>
              <w:t>WebRTC</w:t>
            </w:r>
            <w:r w:rsidR="00DC27AB">
              <w:rPr>
                <w:rFonts w:ascii="Century Gothic" w:hAnsi="Century Gothic"/>
                <w:sz w:val="18"/>
                <w:szCs w:val="18"/>
              </w:rPr>
              <w:t>, Spark</w:t>
            </w:r>
            <w:r w:rsidR="000A22D9">
              <w:rPr>
                <w:rFonts w:ascii="Century Gothic" w:hAnsi="Century Gothic"/>
                <w:sz w:val="18"/>
                <w:szCs w:val="18"/>
              </w:rPr>
              <w:t xml:space="preserve"> Java, .NET</w:t>
            </w:r>
          </w:p>
          <w:p w14:paraId="102D3605" w14:textId="283F2A6E" w:rsidR="00CF73AF" w:rsidRDefault="00CF73AF" w:rsidP="009B040C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Tools</w:t>
            </w:r>
            <w:r>
              <w:rPr>
                <w:rFonts w:ascii="Century Gothic" w:hAnsi="Century Gothic"/>
                <w:sz w:val="18"/>
                <w:szCs w:val="18"/>
              </w:rPr>
              <w:t xml:space="preserve">: Docker, </w:t>
            </w:r>
            <w:proofErr w:type="spellStart"/>
            <w:r w:rsidR="00C53311">
              <w:rPr>
                <w:rFonts w:ascii="Century Gothic" w:hAnsi="Century Gothic"/>
                <w:sz w:val="18"/>
                <w:szCs w:val="18"/>
              </w:rPr>
              <w:t>Kubernretes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, MongoDB, Postgre</w:t>
            </w:r>
            <w:r w:rsidR="00C14CF9">
              <w:rPr>
                <w:rFonts w:ascii="Century Gothic" w:hAnsi="Century Gothic"/>
                <w:sz w:val="18"/>
                <w:szCs w:val="18"/>
              </w:rPr>
              <w:t>S</w:t>
            </w:r>
            <w:r>
              <w:rPr>
                <w:rFonts w:ascii="Century Gothic" w:hAnsi="Century Gothic"/>
                <w:sz w:val="18"/>
                <w:szCs w:val="18"/>
              </w:rPr>
              <w:t xml:space="preserve">QL, Postman,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TravisCI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, Azure, Google Cloud</w:t>
            </w:r>
            <w:r w:rsidR="000A22D9">
              <w:rPr>
                <w:rFonts w:ascii="Century Gothic" w:hAnsi="Century Gothic"/>
                <w:sz w:val="18"/>
                <w:szCs w:val="18"/>
              </w:rPr>
              <w:t xml:space="preserve">, </w:t>
            </w:r>
            <w:proofErr w:type="spellStart"/>
            <w:r w:rsidR="000A22D9">
              <w:rPr>
                <w:rFonts w:ascii="Century Gothic" w:hAnsi="Century Gothic"/>
                <w:sz w:val="18"/>
                <w:szCs w:val="18"/>
              </w:rPr>
              <w:t>Github</w:t>
            </w:r>
            <w:proofErr w:type="spellEnd"/>
            <w:r w:rsidR="000A22D9">
              <w:rPr>
                <w:rFonts w:ascii="Century Gothic" w:hAnsi="Century Gothic"/>
                <w:sz w:val="18"/>
                <w:szCs w:val="18"/>
              </w:rPr>
              <w:t xml:space="preserve"> Actions</w:t>
            </w:r>
          </w:p>
          <w:p w14:paraId="250C4B20" w14:textId="6B0FE05D" w:rsidR="008400A5" w:rsidRDefault="008400A5" w:rsidP="009B040C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Certifications: </w:t>
            </w:r>
            <w:r>
              <w:rPr>
                <w:rFonts w:ascii="Century Gothic" w:hAnsi="Century Gothic"/>
                <w:sz w:val="18"/>
                <w:szCs w:val="18"/>
              </w:rPr>
              <w:t>Cloud Computing (Azure) Fundamentals by Microsoft</w:t>
            </w:r>
            <w:r w:rsidR="003D3DAB">
              <w:rPr>
                <w:rFonts w:ascii="Century Gothic" w:hAnsi="Century Gothic"/>
                <w:sz w:val="18"/>
                <w:szCs w:val="18"/>
              </w:rPr>
              <w:t>, IT Fundamentals by CompT</w:t>
            </w:r>
            <w:r w:rsidR="00E25B06">
              <w:rPr>
                <w:rFonts w:ascii="Century Gothic" w:hAnsi="Century Gothic"/>
                <w:sz w:val="18"/>
                <w:szCs w:val="18"/>
              </w:rPr>
              <w:t>IA</w:t>
            </w:r>
          </w:p>
          <w:p w14:paraId="4F1CFDCB" w14:textId="5D7C2FC8" w:rsidR="008400A5" w:rsidRPr="00B755C8" w:rsidRDefault="008400A5" w:rsidP="009B040C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Hobbies: </w:t>
            </w:r>
            <w:r w:rsidR="00B755C8">
              <w:rPr>
                <w:rFonts w:ascii="Century Gothic" w:hAnsi="Century Gothic"/>
                <w:sz w:val="18"/>
                <w:szCs w:val="18"/>
              </w:rPr>
              <w:t xml:space="preserve">Chess (1500 Rapid Rating), Photography, Hiking, Gaming </w:t>
            </w:r>
          </w:p>
        </w:tc>
      </w:tr>
    </w:tbl>
    <w:p w14:paraId="00D2A149" w14:textId="77777777" w:rsidR="00E20D5D" w:rsidRPr="00E20D5D" w:rsidRDefault="00E20D5D" w:rsidP="005361EB">
      <w:pPr>
        <w:rPr>
          <w:rFonts w:ascii="Century Gothic" w:hAnsi="Century Gothic"/>
        </w:rPr>
      </w:pPr>
    </w:p>
    <w:sectPr w:rsidR="00E20D5D" w:rsidRPr="00E20D5D" w:rsidSect="009526EF">
      <w:footerReference w:type="default" r:id="rId29"/>
      <w:headerReference w:type="first" r:id="rId30"/>
      <w:type w:val="continuous"/>
      <w:pgSz w:w="12240" w:h="15840" w:code="1"/>
      <w:pgMar w:top="950" w:right="1440" w:bottom="288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5174A" w14:textId="77777777" w:rsidR="00572CDA" w:rsidRDefault="00572CDA" w:rsidP="0068194B">
      <w:r>
        <w:separator/>
      </w:r>
    </w:p>
    <w:p w14:paraId="17AB535E" w14:textId="77777777" w:rsidR="00572CDA" w:rsidRDefault="00572CDA"/>
    <w:p w14:paraId="22A9FCB1" w14:textId="77777777" w:rsidR="00572CDA" w:rsidRDefault="00572CDA"/>
  </w:endnote>
  <w:endnote w:type="continuationSeparator" w:id="0">
    <w:p w14:paraId="059132E6" w14:textId="77777777" w:rsidR="00572CDA" w:rsidRDefault="00572CDA" w:rsidP="0068194B">
      <w:r>
        <w:continuationSeparator/>
      </w:r>
    </w:p>
    <w:p w14:paraId="2E5A5F86" w14:textId="77777777" w:rsidR="00572CDA" w:rsidRDefault="00572CDA"/>
    <w:p w14:paraId="5C0F5379" w14:textId="77777777" w:rsidR="00572CDA" w:rsidRDefault="00572C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altName w:val="﷽﷽﷽﷽﷽﷽﷽﷽ﺠ̻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okonor">
    <w:altName w:val="﷽﷽﷽﷽﷽﷽﷽﷽"/>
    <w:panose1 w:val="01000500000000020003"/>
    <w:charset w:val="00"/>
    <w:family w:val="auto"/>
    <w:pitch w:val="variable"/>
    <w:sig w:usb0="00000003" w:usb1="00000000" w:usb2="0000004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urmukhi MT">
    <w:altName w:val="﷽﷽﷽﷽﷽﷽﷽﷽ MT"/>
    <w:panose1 w:val="00000000000000000000"/>
    <w:charset w:val="00"/>
    <w:family w:val="auto"/>
    <w:pitch w:val="variable"/>
    <w:sig w:usb0="80028003" w:usb1="1000C0C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18665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AD0208" w14:textId="77777777" w:rsidR="00B3590C" w:rsidRDefault="00B3590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54A5F" w14:textId="77777777" w:rsidR="00572CDA" w:rsidRDefault="00572CDA" w:rsidP="0068194B">
      <w:r>
        <w:separator/>
      </w:r>
    </w:p>
    <w:p w14:paraId="75830CF4" w14:textId="77777777" w:rsidR="00572CDA" w:rsidRDefault="00572CDA"/>
    <w:p w14:paraId="3F94E2CE" w14:textId="77777777" w:rsidR="00572CDA" w:rsidRDefault="00572CDA"/>
  </w:footnote>
  <w:footnote w:type="continuationSeparator" w:id="0">
    <w:p w14:paraId="68ED6CFD" w14:textId="77777777" w:rsidR="00572CDA" w:rsidRDefault="00572CDA" w:rsidP="0068194B">
      <w:r>
        <w:continuationSeparator/>
      </w:r>
    </w:p>
    <w:p w14:paraId="777B0A89" w14:textId="77777777" w:rsidR="00572CDA" w:rsidRDefault="00572CDA"/>
    <w:p w14:paraId="465027CD" w14:textId="77777777" w:rsidR="00572CDA" w:rsidRDefault="00572C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1CDEE" w14:textId="77777777" w:rsidR="00B3590C" w:rsidRDefault="00B3590C">
    <w:pPr>
      <w:pStyle w:val="Header"/>
    </w:pPr>
  </w:p>
  <w:p w14:paraId="10160A7E" w14:textId="77777777" w:rsidR="00B3590C" w:rsidRPr="004E01EB" w:rsidRDefault="00B3590C" w:rsidP="005A1B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7.85pt;height:36.35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A66A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A66AC" w:themeColor="accent1"/>
      </w:rPr>
    </w:lvl>
  </w:abstractNum>
  <w:abstractNum w:abstractNumId="10" w15:restartNumberingAfterBreak="0">
    <w:nsid w:val="04474896"/>
    <w:multiLevelType w:val="hybridMultilevel"/>
    <w:tmpl w:val="570E3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A0358A"/>
    <w:multiLevelType w:val="hybridMultilevel"/>
    <w:tmpl w:val="42041EB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2" w15:restartNumberingAfterBreak="0">
    <w:nsid w:val="0DCB5C83"/>
    <w:multiLevelType w:val="hybridMultilevel"/>
    <w:tmpl w:val="9E78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644B3F"/>
    <w:multiLevelType w:val="hybridMultilevel"/>
    <w:tmpl w:val="CFB289C8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4" w15:restartNumberingAfterBreak="0">
    <w:nsid w:val="17A8438A"/>
    <w:multiLevelType w:val="hybridMultilevel"/>
    <w:tmpl w:val="6D0493C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A66A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A66A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A66A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4F92042"/>
    <w:multiLevelType w:val="hybridMultilevel"/>
    <w:tmpl w:val="4128F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6EE2097"/>
    <w:multiLevelType w:val="hybridMultilevel"/>
    <w:tmpl w:val="179A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4A66A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4A66A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4A66A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4A66A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76C6C7A"/>
    <w:multiLevelType w:val="hybridMultilevel"/>
    <w:tmpl w:val="CE78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E9023DC"/>
    <w:multiLevelType w:val="hybridMultilevel"/>
    <w:tmpl w:val="B82C28B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2" w15:restartNumberingAfterBreak="0">
    <w:nsid w:val="7FA11FA5"/>
    <w:multiLevelType w:val="hybridMultilevel"/>
    <w:tmpl w:val="88EAF1D0"/>
    <w:lvl w:ilvl="0" w:tplc="AB68341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5"/>
  </w:num>
  <w:num w:numId="6">
    <w:abstractNumId w:val="3"/>
  </w:num>
  <w:num w:numId="7">
    <w:abstractNumId w:val="18"/>
  </w:num>
  <w:num w:numId="8">
    <w:abstractNumId w:val="2"/>
  </w:num>
  <w:num w:numId="9">
    <w:abstractNumId w:val="20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2"/>
  </w:num>
  <w:num w:numId="15">
    <w:abstractNumId w:val="19"/>
  </w:num>
  <w:num w:numId="16">
    <w:abstractNumId w:val="13"/>
  </w:num>
  <w:num w:numId="17">
    <w:abstractNumId w:val="16"/>
  </w:num>
  <w:num w:numId="18">
    <w:abstractNumId w:val="14"/>
  </w:num>
  <w:num w:numId="19">
    <w:abstractNumId w:val="11"/>
  </w:num>
  <w:num w:numId="20">
    <w:abstractNumId w:val="12"/>
  </w:num>
  <w:num w:numId="21">
    <w:abstractNumId w:val="10"/>
  </w:num>
  <w:num w:numId="22">
    <w:abstractNumId w:val="1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F8"/>
    <w:rsid w:val="000001EF"/>
    <w:rsid w:val="00006C3F"/>
    <w:rsid w:val="00007322"/>
    <w:rsid w:val="00007728"/>
    <w:rsid w:val="0001638F"/>
    <w:rsid w:val="00024584"/>
    <w:rsid w:val="00024730"/>
    <w:rsid w:val="00030EED"/>
    <w:rsid w:val="00034048"/>
    <w:rsid w:val="00047833"/>
    <w:rsid w:val="00047DD4"/>
    <w:rsid w:val="00055E95"/>
    <w:rsid w:val="00056C84"/>
    <w:rsid w:val="000619AD"/>
    <w:rsid w:val="00062E44"/>
    <w:rsid w:val="00064B15"/>
    <w:rsid w:val="000653BA"/>
    <w:rsid w:val="0007021F"/>
    <w:rsid w:val="00077EC8"/>
    <w:rsid w:val="00087283"/>
    <w:rsid w:val="0009093B"/>
    <w:rsid w:val="00094AB4"/>
    <w:rsid w:val="00096D93"/>
    <w:rsid w:val="000A0D67"/>
    <w:rsid w:val="000A22D9"/>
    <w:rsid w:val="000B2BA5"/>
    <w:rsid w:val="000B69E4"/>
    <w:rsid w:val="000C03EF"/>
    <w:rsid w:val="000C0597"/>
    <w:rsid w:val="000C221D"/>
    <w:rsid w:val="000C23F0"/>
    <w:rsid w:val="000C358F"/>
    <w:rsid w:val="000C72E9"/>
    <w:rsid w:val="000D12DE"/>
    <w:rsid w:val="000D28F1"/>
    <w:rsid w:val="000D32DE"/>
    <w:rsid w:val="000D3DAE"/>
    <w:rsid w:val="000F2F8C"/>
    <w:rsid w:val="000F3E01"/>
    <w:rsid w:val="000F3EF1"/>
    <w:rsid w:val="0010006E"/>
    <w:rsid w:val="001045A8"/>
    <w:rsid w:val="0011300F"/>
    <w:rsid w:val="001136AA"/>
    <w:rsid w:val="00113AD8"/>
    <w:rsid w:val="00114A91"/>
    <w:rsid w:val="00116969"/>
    <w:rsid w:val="00121C15"/>
    <w:rsid w:val="001249CD"/>
    <w:rsid w:val="00133803"/>
    <w:rsid w:val="00135BC4"/>
    <w:rsid w:val="001377C8"/>
    <w:rsid w:val="001427E1"/>
    <w:rsid w:val="00146247"/>
    <w:rsid w:val="001510B2"/>
    <w:rsid w:val="00162466"/>
    <w:rsid w:val="00163668"/>
    <w:rsid w:val="00171566"/>
    <w:rsid w:val="00174676"/>
    <w:rsid w:val="001755A8"/>
    <w:rsid w:val="00184014"/>
    <w:rsid w:val="001865B4"/>
    <w:rsid w:val="00190A21"/>
    <w:rsid w:val="00192008"/>
    <w:rsid w:val="001958CB"/>
    <w:rsid w:val="001A5151"/>
    <w:rsid w:val="001A6CE5"/>
    <w:rsid w:val="001B0FEB"/>
    <w:rsid w:val="001B54F0"/>
    <w:rsid w:val="001C0E68"/>
    <w:rsid w:val="001C3019"/>
    <w:rsid w:val="001C4B6F"/>
    <w:rsid w:val="001D0BF1"/>
    <w:rsid w:val="001D5E23"/>
    <w:rsid w:val="001E1EF5"/>
    <w:rsid w:val="001E23EC"/>
    <w:rsid w:val="001E3120"/>
    <w:rsid w:val="001E6A0C"/>
    <w:rsid w:val="001E6B15"/>
    <w:rsid w:val="001E7E0C"/>
    <w:rsid w:val="001F0BB0"/>
    <w:rsid w:val="001F1AA8"/>
    <w:rsid w:val="001F2B74"/>
    <w:rsid w:val="001F4E6D"/>
    <w:rsid w:val="001F6140"/>
    <w:rsid w:val="001F7B02"/>
    <w:rsid w:val="00203573"/>
    <w:rsid w:val="00205286"/>
    <w:rsid w:val="00205493"/>
    <w:rsid w:val="0020597D"/>
    <w:rsid w:val="00210210"/>
    <w:rsid w:val="00213B4C"/>
    <w:rsid w:val="002203D8"/>
    <w:rsid w:val="0022045A"/>
    <w:rsid w:val="002253B0"/>
    <w:rsid w:val="00226271"/>
    <w:rsid w:val="00226341"/>
    <w:rsid w:val="00236D54"/>
    <w:rsid w:val="00241A6E"/>
    <w:rsid w:val="00241D8C"/>
    <w:rsid w:val="00241FDB"/>
    <w:rsid w:val="00242697"/>
    <w:rsid w:val="0024720C"/>
    <w:rsid w:val="00254F1C"/>
    <w:rsid w:val="0025666E"/>
    <w:rsid w:val="002617AE"/>
    <w:rsid w:val="002638D0"/>
    <w:rsid w:val="002647D3"/>
    <w:rsid w:val="00271C30"/>
    <w:rsid w:val="002733B8"/>
    <w:rsid w:val="002745B4"/>
    <w:rsid w:val="002759F3"/>
    <w:rsid w:val="00275EAE"/>
    <w:rsid w:val="002769D7"/>
    <w:rsid w:val="00294502"/>
    <w:rsid w:val="00294998"/>
    <w:rsid w:val="0029660F"/>
    <w:rsid w:val="002973F4"/>
    <w:rsid w:val="00297F18"/>
    <w:rsid w:val="002A1945"/>
    <w:rsid w:val="002A2118"/>
    <w:rsid w:val="002A7F9E"/>
    <w:rsid w:val="002B08DF"/>
    <w:rsid w:val="002B1276"/>
    <w:rsid w:val="002B2958"/>
    <w:rsid w:val="002B37D3"/>
    <w:rsid w:val="002B3FC8"/>
    <w:rsid w:val="002B43D0"/>
    <w:rsid w:val="002B584D"/>
    <w:rsid w:val="002C0BE2"/>
    <w:rsid w:val="002C1376"/>
    <w:rsid w:val="002D23C5"/>
    <w:rsid w:val="002D4A80"/>
    <w:rsid w:val="002D6137"/>
    <w:rsid w:val="002E6661"/>
    <w:rsid w:val="002E7E61"/>
    <w:rsid w:val="002F05E5"/>
    <w:rsid w:val="002F254D"/>
    <w:rsid w:val="002F30E4"/>
    <w:rsid w:val="002F7FBE"/>
    <w:rsid w:val="00300EFE"/>
    <w:rsid w:val="00303885"/>
    <w:rsid w:val="00306BF0"/>
    <w:rsid w:val="00307140"/>
    <w:rsid w:val="00313336"/>
    <w:rsid w:val="00316149"/>
    <w:rsid w:val="00316B88"/>
    <w:rsid w:val="00316DFF"/>
    <w:rsid w:val="00321A40"/>
    <w:rsid w:val="00323B40"/>
    <w:rsid w:val="00323BA3"/>
    <w:rsid w:val="0032479F"/>
    <w:rsid w:val="003248CC"/>
    <w:rsid w:val="00325B57"/>
    <w:rsid w:val="003304FB"/>
    <w:rsid w:val="0033225D"/>
    <w:rsid w:val="00334933"/>
    <w:rsid w:val="00334C00"/>
    <w:rsid w:val="00336056"/>
    <w:rsid w:val="003461CA"/>
    <w:rsid w:val="0034697A"/>
    <w:rsid w:val="003473CA"/>
    <w:rsid w:val="003544E1"/>
    <w:rsid w:val="00357F43"/>
    <w:rsid w:val="003622F9"/>
    <w:rsid w:val="00364A0D"/>
    <w:rsid w:val="00366398"/>
    <w:rsid w:val="00366713"/>
    <w:rsid w:val="00373A5A"/>
    <w:rsid w:val="00374C62"/>
    <w:rsid w:val="00383FAE"/>
    <w:rsid w:val="00384016"/>
    <w:rsid w:val="00385B18"/>
    <w:rsid w:val="0039017B"/>
    <w:rsid w:val="003A009E"/>
    <w:rsid w:val="003A0632"/>
    <w:rsid w:val="003A1734"/>
    <w:rsid w:val="003A30E5"/>
    <w:rsid w:val="003A3EF1"/>
    <w:rsid w:val="003A55F6"/>
    <w:rsid w:val="003A6ADF"/>
    <w:rsid w:val="003A7AFE"/>
    <w:rsid w:val="003B2470"/>
    <w:rsid w:val="003B5928"/>
    <w:rsid w:val="003B5CC7"/>
    <w:rsid w:val="003C052A"/>
    <w:rsid w:val="003C4565"/>
    <w:rsid w:val="003D380F"/>
    <w:rsid w:val="003D3DAB"/>
    <w:rsid w:val="003D71BA"/>
    <w:rsid w:val="003E0C3F"/>
    <w:rsid w:val="003E160D"/>
    <w:rsid w:val="003E67D7"/>
    <w:rsid w:val="003E7E68"/>
    <w:rsid w:val="003F1D5F"/>
    <w:rsid w:val="00401443"/>
    <w:rsid w:val="00405128"/>
    <w:rsid w:val="004063B9"/>
    <w:rsid w:val="00406CFF"/>
    <w:rsid w:val="00416B25"/>
    <w:rsid w:val="00416C0D"/>
    <w:rsid w:val="00420592"/>
    <w:rsid w:val="00422BB1"/>
    <w:rsid w:val="00425648"/>
    <w:rsid w:val="00430574"/>
    <w:rsid w:val="004319E0"/>
    <w:rsid w:val="00434EC7"/>
    <w:rsid w:val="00437E8C"/>
    <w:rsid w:val="00440225"/>
    <w:rsid w:val="00441811"/>
    <w:rsid w:val="004449F4"/>
    <w:rsid w:val="00455DF7"/>
    <w:rsid w:val="00456741"/>
    <w:rsid w:val="00463847"/>
    <w:rsid w:val="00465D26"/>
    <w:rsid w:val="00466A55"/>
    <w:rsid w:val="004714CA"/>
    <w:rsid w:val="004726BC"/>
    <w:rsid w:val="00474105"/>
    <w:rsid w:val="00474B9D"/>
    <w:rsid w:val="00480E6E"/>
    <w:rsid w:val="00486277"/>
    <w:rsid w:val="00490C3A"/>
    <w:rsid w:val="00494CF6"/>
    <w:rsid w:val="00495F8D"/>
    <w:rsid w:val="004A09E8"/>
    <w:rsid w:val="004A1FAE"/>
    <w:rsid w:val="004A32FF"/>
    <w:rsid w:val="004B06EB"/>
    <w:rsid w:val="004B509B"/>
    <w:rsid w:val="004B6AD0"/>
    <w:rsid w:val="004B7363"/>
    <w:rsid w:val="004C2D5D"/>
    <w:rsid w:val="004C33E1"/>
    <w:rsid w:val="004D10F5"/>
    <w:rsid w:val="004D2135"/>
    <w:rsid w:val="004E01EB"/>
    <w:rsid w:val="004E2724"/>
    <w:rsid w:val="004E2794"/>
    <w:rsid w:val="004E4F9C"/>
    <w:rsid w:val="004E7FEE"/>
    <w:rsid w:val="004F0111"/>
    <w:rsid w:val="004F4745"/>
    <w:rsid w:val="00510392"/>
    <w:rsid w:val="005106C2"/>
    <w:rsid w:val="00513E2A"/>
    <w:rsid w:val="0051732F"/>
    <w:rsid w:val="005361EB"/>
    <w:rsid w:val="005367BA"/>
    <w:rsid w:val="00540E69"/>
    <w:rsid w:val="0055384F"/>
    <w:rsid w:val="00566A35"/>
    <w:rsid w:val="0056701E"/>
    <w:rsid w:val="00572CDA"/>
    <w:rsid w:val="005740D7"/>
    <w:rsid w:val="005800A3"/>
    <w:rsid w:val="00583952"/>
    <w:rsid w:val="00585C21"/>
    <w:rsid w:val="00594009"/>
    <w:rsid w:val="00595A4A"/>
    <w:rsid w:val="005A0F26"/>
    <w:rsid w:val="005A1B10"/>
    <w:rsid w:val="005A1C06"/>
    <w:rsid w:val="005A3478"/>
    <w:rsid w:val="005A6850"/>
    <w:rsid w:val="005B1B1B"/>
    <w:rsid w:val="005B6451"/>
    <w:rsid w:val="005C5932"/>
    <w:rsid w:val="005C6573"/>
    <w:rsid w:val="005D3CA7"/>
    <w:rsid w:val="005D410E"/>
    <w:rsid w:val="005D4CC1"/>
    <w:rsid w:val="005E7385"/>
    <w:rsid w:val="005F4B91"/>
    <w:rsid w:val="005F4D27"/>
    <w:rsid w:val="005F55D2"/>
    <w:rsid w:val="006207AB"/>
    <w:rsid w:val="00621595"/>
    <w:rsid w:val="0062312F"/>
    <w:rsid w:val="00625F2C"/>
    <w:rsid w:val="00632D63"/>
    <w:rsid w:val="00646966"/>
    <w:rsid w:val="00655992"/>
    <w:rsid w:val="006618E9"/>
    <w:rsid w:val="00667F40"/>
    <w:rsid w:val="0068194B"/>
    <w:rsid w:val="00683D5A"/>
    <w:rsid w:val="006847DA"/>
    <w:rsid w:val="00692703"/>
    <w:rsid w:val="0069598D"/>
    <w:rsid w:val="0069725D"/>
    <w:rsid w:val="00697EBD"/>
    <w:rsid w:val="006A1962"/>
    <w:rsid w:val="006A42AA"/>
    <w:rsid w:val="006B43AD"/>
    <w:rsid w:val="006B5D48"/>
    <w:rsid w:val="006B7D7B"/>
    <w:rsid w:val="006C04AA"/>
    <w:rsid w:val="006C1A5E"/>
    <w:rsid w:val="006D75D3"/>
    <w:rsid w:val="006E0E56"/>
    <w:rsid w:val="006E1507"/>
    <w:rsid w:val="006E1CF8"/>
    <w:rsid w:val="006F4110"/>
    <w:rsid w:val="00700E48"/>
    <w:rsid w:val="0070145C"/>
    <w:rsid w:val="00712610"/>
    <w:rsid w:val="00712D8B"/>
    <w:rsid w:val="00725260"/>
    <w:rsid w:val="00726BAB"/>
    <w:rsid w:val="007273B7"/>
    <w:rsid w:val="007277C3"/>
    <w:rsid w:val="007303C1"/>
    <w:rsid w:val="00730DB4"/>
    <w:rsid w:val="007338E6"/>
    <w:rsid w:val="00733E0A"/>
    <w:rsid w:val="0074403D"/>
    <w:rsid w:val="00745516"/>
    <w:rsid w:val="00745CB0"/>
    <w:rsid w:val="007467CB"/>
    <w:rsid w:val="00746D44"/>
    <w:rsid w:val="00750B51"/>
    <w:rsid w:val="00753090"/>
    <w:rsid w:val="007538DC"/>
    <w:rsid w:val="00757803"/>
    <w:rsid w:val="00760B25"/>
    <w:rsid w:val="00765C0F"/>
    <w:rsid w:val="00766B84"/>
    <w:rsid w:val="00767D82"/>
    <w:rsid w:val="00770081"/>
    <w:rsid w:val="00777C09"/>
    <w:rsid w:val="0079206B"/>
    <w:rsid w:val="00796076"/>
    <w:rsid w:val="00796C8B"/>
    <w:rsid w:val="007A00EB"/>
    <w:rsid w:val="007A2FDD"/>
    <w:rsid w:val="007A3AB3"/>
    <w:rsid w:val="007B26E1"/>
    <w:rsid w:val="007B5091"/>
    <w:rsid w:val="007C02CE"/>
    <w:rsid w:val="007C0566"/>
    <w:rsid w:val="007C606B"/>
    <w:rsid w:val="007D50EE"/>
    <w:rsid w:val="007E1A7B"/>
    <w:rsid w:val="007E1BB5"/>
    <w:rsid w:val="007E4843"/>
    <w:rsid w:val="007E6A61"/>
    <w:rsid w:val="007F5728"/>
    <w:rsid w:val="00801140"/>
    <w:rsid w:val="00802CDB"/>
    <w:rsid w:val="00803404"/>
    <w:rsid w:val="00804E50"/>
    <w:rsid w:val="00834955"/>
    <w:rsid w:val="0083543D"/>
    <w:rsid w:val="008368D0"/>
    <w:rsid w:val="008400A5"/>
    <w:rsid w:val="00841B18"/>
    <w:rsid w:val="008451C2"/>
    <w:rsid w:val="00855B59"/>
    <w:rsid w:val="00860461"/>
    <w:rsid w:val="0086135A"/>
    <w:rsid w:val="0086487C"/>
    <w:rsid w:val="00870382"/>
    <w:rsid w:val="0087046B"/>
    <w:rsid w:val="00870B20"/>
    <w:rsid w:val="00874DC6"/>
    <w:rsid w:val="0087596B"/>
    <w:rsid w:val="008829F8"/>
    <w:rsid w:val="00883DE6"/>
    <w:rsid w:val="00885897"/>
    <w:rsid w:val="008909FC"/>
    <w:rsid w:val="00894D54"/>
    <w:rsid w:val="008A6538"/>
    <w:rsid w:val="008C1A58"/>
    <w:rsid w:val="008C5E21"/>
    <w:rsid w:val="008C7056"/>
    <w:rsid w:val="008D1A26"/>
    <w:rsid w:val="008D45A3"/>
    <w:rsid w:val="008E4830"/>
    <w:rsid w:val="008E547B"/>
    <w:rsid w:val="008F1DFA"/>
    <w:rsid w:val="008F2B7B"/>
    <w:rsid w:val="008F3B14"/>
    <w:rsid w:val="008F46C4"/>
    <w:rsid w:val="00901899"/>
    <w:rsid w:val="009026A7"/>
    <w:rsid w:val="0090344B"/>
    <w:rsid w:val="00903884"/>
    <w:rsid w:val="00905715"/>
    <w:rsid w:val="0091321E"/>
    <w:rsid w:val="00913946"/>
    <w:rsid w:val="009175BB"/>
    <w:rsid w:val="00921CDF"/>
    <w:rsid w:val="00926932"/>
    <w:rsid w:val="0092726B"/>
    <w:rsid w:val="00931952"/>
    <w:rsid w:val="009361BA"/>
    <w:rsid w:val="00943B01"/>
    <w:rsid w:val="00944F78"/>
    <w:rsid w:val="009510E7"/>
    <w:rsid w:val="00951EBC"/>
    <w:rsid w:val="009526EF"/>
    <w:rsid w:val="00952C82"/>
    <w:rsid w:val="00952C89"/>
    <w:rsid w:val="00952EAB"/>
    <w:rsid w:val="009550DE"/>
    <w:rsid w:val="009571D8"/>
    <w:rsid w:val="00964BB7"/>
    <w:rsid w:val="009650EA"/>
    <w:rsid w:val="009678E4"/>
    <w:rsid w:val="0097391D"/>
    <w:rsid w:val="0097790C"/>
    <w:rsid w:val="0098506E"/>
    <w:rsid w:val="00992F0A"/>
    <w:rsid w:val="0099595B"/>
    <w:rsid w:val="009A2863"/>
    <w:rsid w:val="009A44CE"/>
    <w:rsid w:val="009B040C"/>
    <w:rsid w:val="009B1B20"/>
    <w:rsid w:val="009B358E"/>
    <w:rsid w:val="009B3A22"/>
    <w:rsid w:val="009B46ED"/>
    <w:rsid w:val="009B69E5"/>
    <w:rsid w:val="009C397E"/>
    <w:rsid w:val="009C4DFC"/>
    <w:rsid w:val="009C7AD0"/>
    <w:rsid w:val="009D44F8"/>
    <w:rsid w:val="009E3160"/>
    <w:rsid w:val="009E652F"/>
    <w:rsid w:val="009F220C"/>
    <w:rsid w:val="009F3B05"/>
    <w:rsid w:val="009F4931"/>
    <w:rsid w:val="009F566B"/>
    <w:rsid w:val="00A12223"/>
    <w:rsid w:val="00A12BE1"/>
    <w:rsid w:val="00A1343C"/>
    <w:rsid w:val="00A14534"/>
    <w:rsid w:val="00A16DAA"/>
    <w:rsid w:val="00A2277F"/>
    <w:rsid w:val="00A23711"/>
    <w:rsid w:val="00A24162"/>
    <w:rsid w:val="00A24D75"/>
    <w:rsid w:val="00A25023"/>
    <w:rsid w:val="00A25ECE"/>
    <w:rsid w:val="00A260E1"/>
    <w:rsid w:val="00A270EA"/>
    <w:rsid w:val="00A34BA2"/>
    <w:rsid w:val="00A36F27"/>
    <w:rsid w:val="00A408E1"/>
    <w:rsid w:val="00A41FAE"/>
    <w:rsid w:val="00A42E32"/>
    <w:rsid w:val="00A4418E"/>
    <w:rsid w:val="00A46E63"/>
    <w:rsid w:val="00A51DC5"/>
    <w:rsid w:val="00A53DE1"/>
    <w:rsid w:val="00A615E1"/>
    <w:rsid w:val="00A6496E"/>
    <w:rsid w:val="00A735E1"/>
    <w:rsid w:val="00A755E8"/>
    <w:rsid w:val="00A82CF8"/>
    <w:rsid w:val="00A83881"/>
    <w:rsid w:val="00A8781B"/>
    <w:rsid w:val="00A93A5D"/>
    <w:rsid w:val="00AA644A"/>
    <w:rsid w:val="00AB1755"/>
    <w:rsid w:val="00AB32F8"/>
    <w:rsid w:val="00AB610B"/>
    <w:rsid w:val="00AB6DE2"/>
    <w:rsid w:val="00AC2B13"/>
    <w:rsid w:val="00AC54DD"/>
    <w:rsid w:val="00AC7F0D"/>
    <w:rsid w:val="00AD360E"/>
    <w:rsid w:val="00AD372F"/>
    <w:rsid w:val="00AD40FB"/>
    <w:rsid w:val="00AD649C"/>
    <w:rsid w:val="00AD782D"/>
    <w:rsid w:val="00AE6437"/>
    <w:rsid w:val="00AE7650"/>
    <w:rsid w:val="00AE7728"/>
    <w:rsid w:val="00AF377D"/>
    <w:rsid w:val="00AF5BE8"/>
    <w:rsid w:val="00B0625D"/>
    <w:rsid w:val="00B10EBE"/>
    <w:rsid w:val="00B1493C"/>
    <w:rsid w:val="00B151B8"/>
    <w:rsid w:val="00B21A0F"/>
    <w:rsid w:val="00B236F1"/>
    <w:rsid w:val="00B31B40"/>
    <w:rsid w:val="00B31F18"/>
    <w:rsid w:val="00B34B91"/>
    <w:rsid w:val="00B3590C"/>
    <w:rsid w:val="00B50682"/>
    <w:rsid w:val="00B50F99"/>
    <w:rsid w:val="00B51C42"/>
    <w:rsid w:val="00B51D1B"/>
    <w:rsid w:val="00B53F2B"/>
    <w:rsid w:val="00B540F4"/>
    <w:rsid w:val="00B5741F"/>
    <w:rsid w:val="00B60FD0"/>
    <w:rsid w:val="00B622CE"/>
    <w:rsid w:val="00B622DF"/>
    <w:rsid w:val="00B628E6"/>
    <w:rsid w:val="00B6332A"/>
    <w:rsid w:val="00B66681"/>
    <w:rsid w:val="00B755C8"/>
    <w:rsid w:val="00B81760"/>
    <w:rsid w:val="00B8494C"/>
    <w:rsid w:val="00B84E78"/>
    <w:rsid w:val="00B85512"/>
    <w:rsid w:val="00B9160C"/>
    <w:rsid w:val="00BA1546"/>
    <w:rsid w:val="00BB4E51"/>
    <w:rsid w:val="00BC371D"/>
    <w:rsid w:val="00BC6545"/>
    <w:rsid w:val="00BD0934"/>
    <w:rsid w:val="00BD431F"/>
    <w:rsid w:val="00BD4690"/>
    <w:rsid w:val="00BD71C8"/>
    <w:rsid w:val="00BE423E"/>
    <w:rsid w:val="00BE432D"/>
    <w:rsid w:val="00BF0DCB"/>
    <w:rsid w:val="00BF5F2B"/>
    <w:rsid w:val="00BF61AC"/>
    <w:rsid w:val="00BF697D"/>
    <w:rsid w:val="00C017D9"/>
    <w:rsid w:val="00C13486"/>
    <w:rsid w:val="00C137E4"/>
    <w:rsid w:val="00C14CF9"/>
    <w:rsid w:val="00C1705A"/>
    <w:rsid w:val="00C241EE"/>
    <w:rsid w:val="00C27184"/>
    <w:rsid w:val="00C3129D"/>
    <w:rsid w:val="00C320EF"/>
    <w:rsid w:val="00C34217"/>
    <w:rsid w:val="00C44B5A"/>
    <w:rsid w:val="00C45205"/>
    <w:rsid w:val="00C47FA6"/>
    <w:rsid w:val="00C53311"/>
    <w:rsid w:val="00C5493E"/>
    <w:rsid w:val="00C567A4"/>
    <w:rsid w:val="00C57FC6"/>
    <w:rsid w:val="00C60048"/>
    <w:rsid w:val="00C64E80"/>
    <w:rsid w:val="00C65C87"/>
    <w:rsid w:val="00C66A7D"/>
    <w:rsid w:val="00C70710"/>
    <w:rsid w:val="00C72E04"/>
    <w:rsid w:val="00C779DA"/>
    <w:rsid w:val="00C814F7"/>
    <w:rsid w:val="00C82737"/>
    <w:rsid w:val="00C86E53"/>
    <w:rsid w:val="00C90CC7"/>
    <w:rsid w:val="00C91B31"/>
    <w:rsid w:val="00C93B66"/>
    <w:rsid w:val="00C9453E"/>
    <w:rsid w:val="00C9521A"/>
    <w:rsid w:val="00CA14C1"/>
    <w:rsid w:val="00CA4B4D"/>
    <w:rsid w:val="00CB1853"/>
    <w:rsid w:val="00CB35C3"/>
    <w:rsid w:val="00CB62FD"/>
    <w:rsid w:val="00CC5ABF"/>
    <w:rsid w:val="00CD323D"/>
    <w:rsid w:val="00CE3D19"/>
    <w:rsid w:val="00CE4030"/>
    <w:rsid w:val="00CE53AB"/>
    <w:rsid w:val="00CE64B3"/>
    <w:rsid w:val="00CF0E35"/>
    <w:rsid w:val="00CF1A49"/>
    <w:rsid w:val="00CF73AF"/>
    <w:rsid w:val="00D010F2"/>
    <w:rsid w:val="00D04C2F"/>
    <w:rsid w:val="00D0630C"/>
    <w:rsid w:val="00D11610"/>
    <w:rsid w:val="00D243A9"/>
    <w:rsid w:val="00D305E5"/>
    <w:rsid w:val="00D37CD3"/>
    <w:rsid w:val="00D40E91"/>
    <w:rsid w:val="00D53462"/>
    <w:rsid w:val="00D577CB"/>
    <w:rsid w:val="00D60F78"/>
    <w:rsid w:val="00D65BF2"/>
    <w:rsid w:val="00D66550"/>
    <w:rsid w:val="00D66A52"/>
    <w:rsid w:val="00D66EFA"/>
    <w:rsid w:val="00D67CD6"/>
    <w:rsid w:val="00D72A2D"/>
    <w:rsid w:val="00D7756F"/>
    <w:rsid w:val="00D84A8F"/>
    <w:rsid w:val="00D922BD"/>
    <w:rsid w:val="00D9521A"/>
    <w:rsid w:val="00DA1CAD"/>
    <w:rsid w:val="00DA3667"/>
    <w:rsid w:val="00DA3914"/>
    <w:rsid w:val="00DA59AA"/>
    <w:rsid w:val="00DB00DE"/>
    <w:rsid w:val="00DB3514"/>
    <w:rsid w:val="00DB6915"/>
    <w:rsid w:val="00DB7808"/>
    <w:rsid w:val="00DB7E1E"/>
    <w:rsid w:val="00DC1649"/>
    <w:rsid w:val="00DC1B78"/>
    <w:rsid w:val="00DC27AB"/>
    <w:rsid w:val="00DC2A2F"/>
    <w:rsid w:val="00DC4E8F"/>
    <w:rsid w:val="00DC600B"/>
    <w:rsid w:val="00DD2054"/>
    <w:rsid w:val="00DD210A"/>
    <w:rsid w:val="00DD41A5"/>
    <w:rsid w:val="00DD4215"/>
    <w:rsid w:val="00DE0FAA"/>
    <w:rsid w:val="00DE12C2"/>
    <w:rsid w:val="00DE136D"/>
    <w:rsid w:val="00DE6534"/>
    <w:rsid w:val="00DE793E"/>
    <w:rsid w:val="00DF0071"/>
    <w:rsid w:val="00DF1985"/>
    <w:rsid w:val="00DF4D6C"/>
    <w:rsid w:val="00E01923"/>
    <w:rsid w:val="00E02F95"/>
    <w:rsid w:val="00E14498"/>
    <w:rsid w:val="00E20D5D"/>
    <w:rsid w:val="00E2397A"/>
    <w:rsid w:val="00E254DB"/>
    <w:rsid w:val="00E25B06"/>
    <w:rsid w:val="00E25E7A"/>
    <w:rsid w:val="00E25F71"/>
    <w:rsid w:val="00E30079"/>
    <w:rsid w:val="00E300FC"/>
    <w:rsid w:val="00E35BA4"/>
    <w:rsid w:val="00E362DB"/>
    <w:rsid w:val="00E478A5"/>
    <w:rsid w:val="00E512E9"/>
    <w:rsid w:val="00E51DF4"/>
    <w:rsid w:val="00E5632B"/>
    <w:rsid w:val="00E620FB"/>
    <w:rsid w:val="00E70240"/>
    <w:rsid w:val="00E71E6B"/>
    <w:rsid w:val="00E76DBF"/>
    <w:rsid w:val="00E76EB3"/>
    <w:rsid w:val="00E81CC5"/>
    <w:rsid w:val="00E85A87"/>
    <w:rsid w:val="00E85B4A"/>
    <w:rsid w:val="00E9528E"/>
    <w:rsid w:val="00E95D1F"/>
    <w:rsid w:val="00EA5099"/>
    <w:rsid w:val="00EB234E"/>
    <w:rsid w:val="00EB398C"/>
    <w:rsid w:val="00EB3EB6"/>
    <w:rsid w:val="00EB5325"/>
    <w:rsid w:val="00EC1351"/>
    <w:rsid w:val="00EC4CBF"/>
    <w:rsid w:val="00ED3428"/>
    <w:rsid w:val="00ED4D1F"/>
    <w:rsid w:val="00ED7C42"/>
    <w:rsid w:val="00EE2CA8"/>
    <w:rsid w:val="00EF17E8"/>
    <w:rsid w:val="00EF51D9"/>
    <w:rsid w:val="00F05692"/>
    <w:rsid w:val="00F07F14"/>
    <w:rsid w:val="00F130DD"/>
    <w:rsid w:val="00F132AD"/>
    <w:rsid w:val="00F16C22"/>
    <w:rsid w:val="00F24884"/>
    <w:rsid w:val="00F26BC9"/>
    <w:rsid w:val="00F27983"/>
    <w:rsid w:val="00F30D0F"/>
    <w:rsid w:val="00F43E5C"/>
    <w:rsid w:val="00F4735C"/>
    <w:rsid w:val="00F476C4"/>
    <w:rsid w:val="00F47AB9"/>
    <w:rsid w:val="00F50657"/>
    <w:rsid w:val="00F52435"/>
    <w:rsid w:val="00F56027"/>
    <w:rsid w:val="00F61DF9"/>
    <w:rsid w:val="00F700B0"/>
    <w:rsid w:val="00F81960"/>
    <w:rsid w:val="00F825DF"/>
    <w:rsid w:val="00F86921"/>
    <w:rsid w:val="00F8769D"/>
    <w:rsid w:val="00F923E2"/>
    <w:rsid w:val="00F9350C"/>
    <w:rsid w:val="00F94606"/>
    <w:rsid w:val="00F94EB5"/>
    <w:rsid w:val="00F9541E"/>
    <w:rsid w:val="00F9624D"/>
    <w:rsid w:val="00FA467A"/>
    <w:rsid w:val="00FA6470"/>
    <w:rsid w:val="00FB31C1"/>
    <w:rsid w:val="00FB35A7"/>
    <w:rsid w:val="00FB58F2"/>
    <w:rsid w:val="00FB66BA"/>
    <w:rsid w:val="00FB6D61"/>
    <w:rsid w:val="00FC467E"/>
    <w:rsid w:val="00FC6AEA"/>
    <w:rsid w:val="00FD3D13"/>
    <w:rsid w:val="00FD7D13"/>
    <w:rsid w:val="00FE2455"/>
    <w:rsid w:val="00FE55A2"/>
    <w:rsid w:val="00FE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62682"/>
  <w15:chartTrackingRefBased/>
  <w15:docId w15:val="{2C3E909A-5673-43A9-87E0-E11F0C95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4A66A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253356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253356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24285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jc w:val="center"/>
    </w:pPr>
    <w:rPr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4A66A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4A66AC" w:themeColor="accent1" w:shadow="1" w:frame="1"/>
        <w:left w:val="single" w:sz="2" w:space="10" w:color="4A66AC" w:themeColor="accent1" w:shadow="1" w:frame="1"/>
        <w:bottom w:val="single" w:sz="2" w:space="10" w:color="4A66AC" w:themeColor="accent1" w:shadow="1" w:frame="1"/>
        <w:right w:val="single" w:sz="2" w:space="10" w:color="4A66AC" w:themeColor="accent1" w:shadow="1" w:frame="1"/>
      </w:pBdr>
      <w:ind w:left="1152" w:right="1152"/>
    </w:pPr>
    <w:rPr>
      <w:rFonts w:eastAsiaTheme="minorEastAsia"/>
      <w:i/>
      <w:iCs/>
      <w:color w:val="4A66A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3EBBF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2432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770081"/>
    <w:rPr>
      <w:color w:val="4A66AC" w:themeColor="accent1"/>
      <w:u w:val="non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4A66A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51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nieltruong.net/" TargetMode="External"/><Relationship Id="rId13" Type="http://schemas.openxmlformats.org/officeDocument/2006/relationships/hyperlink" Target="http://linkedin.com/in/daniel-d-truong" TargetMode="External"/><Relationship Id="rId18" Type="http://schemas.openxmlformats.org/officeDocument/2006/relationships/hyperlink" Target="https://www.microsoft.com/en-us/" TargetMode="External"/><Relationship Id="rId26" Type="http://schemas.openxmlformats.org/officeDocument/2006/relationships/hyperlink" Target="https://github.com/DANIEL-D-TRUONG/DON-T-BACK-OUT" TargetMode="External"/><Relationship Id="rId3" Type="http://schemas.openxmlformats.org/officeDocument/2006/relationships/styles" Target="styles.xml"/><Relationship Id="rId21" Type="http://schemas.openxmlformats.org/officeDocument/2006/relationships/hyperlink" Target="https://cse.ucsd.edu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anieltruong.net/" TargetMode="External"/><Relationship Id="rId17" Type="http://schemas.openxmlformats.org/officeDocument/2006/relationships/hyperlink" Target="https://www.hatchcard.com/perks" TargetMode="External"/><Relationship Id="rId25" Type="http://schemas.openxmlformats.org/officeDocument/2006/relationships/hyperlink" Target="http://github.com/daniel-d-truong/don-t-back-ou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atchcard.com/" TargetMode="External"/><Relationship Id="rId20" Type="http://schemas.openxmlformats.org/officeDocument/2006/relationships/hyperlink" Target="https://www.google.com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post.com/daniel-d-truong" TargetMode="External"/><Relationship Id="rId24" Type="http://schemas.openxmlformats.org/officeDocument/2006/relationships/hyperlink" Target="https://hack.acmucsd.com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post.com/daniel-d-truong" TargetMode="External"/><Relationship Id="rId23" Type="http://schemas.openxmlformats.org/officeDocument/2006/relationships/hyperlink" Target="https://eatplatter.github.io/" TargetMode="External"/><Relationship Id="rId28" Type="http://schemas.openxmlformats.org/officeDocument/2006/relationships/hyperlink" Target="https://master--coviddaily.netlify.app/" TargetMode="External"/><Relationship Id="rId10" Type="http://schemas.openxmlformats.org/officeDocument/2006/relationships/hyperlink" Target="https://github.com/daniel-d-truong" TargetMode="External"/><Relationship Id="rId19" Type="http://schemas.openxmlformats.org/officeDocument/2006/relationships/hyperlink" Target="https://tesla.com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kedin.com/in/daniel-d-truong" TargetMode="External"/><Relationship Id="rId14" Type="http://schemas.openxmlformats.org/officeDocument/2006/relationships/hyperlink" Target="https://github.com/daniel-d-truong" TargetMode="External"/><Relationship Id="rId22" Type="http://schemas.openxmlformats.org/officeDocument/2006/relationships/hyperlink" Target="https://ucsd-cse100-s20.github.io/" TargetMode="External"/><Relationship Id="rId27" Type="http://schemas.openxmlformats.org/officeDocument/2006/relationships/hyperlink" Target="file:///Users/danieltruong/Documents/resume/master--coviddaily.netlify.app" TargetMode="External"/><Relationship Id="rId30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29C0E-1A1A-524C-839A-0141B63B4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C:\Users\danie\AppData\Roaming\Microsoft\Templates\Modern chronological resume.dotx</Template>
  <TotalTime>1</TotalTime>
  <Pages>1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Truong</dc:creator>
  <cp:keywords/>
  <dc:description/>
  <cp:lastModifiedBy>Daniel D Truong</cp:lastModifiedBy>
  <cp:revision>3</cp:revision>
  <cp:lastPrinted>2021-04-21T18:01:00Z</cp:lastPrinted>
  <dcterms:created xsi:type="dcterms:W3CDTF">2021-07-25T04:01:00Z</dcterms:created>
  <dcterms:modified xsi:type="dcterms:W3CDTF">2021-07-25T04:11:00Z</dcterms:modified>
  <cp:category/>
</cp:coreProperties>
</file>